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C13" w:rsidRPr="008C0C87" w:rsidRDefault="00686AC0">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Pr>
          <w:rFonts w:ascii="Times New Roman" w:hAnsi="Times New Roman" w:cs="Times New Roman"/>
          <w:noProof/>
          <w:sz w:val="24"/>
          <w:lang w:eastAsia="en-US"/>
        </w:rPr>
        <w:drawing>
          <wp:anchor distT="0" distB="0" distL="114300" distR="114300" simplePos="0" relativeHeight="251662336" behindDoc="0" locked="0" layoutInCell="1" allowOverlap="1" wp14:anchorId="4B1F3D9C" wp14:editId="088B708D">
            <wp:simplePos x="0" y="0"/>
            <wp:positionH relativeFrom="margin">
              <wp:align>left</wp:align>
            </wp:positionH>
            <wp:positionV relativeFrom="paragraph">
              <wp:posOffset>40640</wp:posOffset>
            </wp:positionV>
            <wp:extent cx="1657350" cy="1301750"/>
            <wp:effectExtent l="0" t="0" r="0" b="0"/>
            <wp:wrapThrough wrapText="bothSides">
              <wp:wrapPolygon edited="0">
                <wp:start x="9186" y="0"/>
                <wp:lineTo x="6952" y="316"/>
                <wp:lineTo x="1986" y="3793"/>
                <wp:lineTo x="1986" y="5058"/>
                <wp:lineTo x="497" y="8851"/>
                <wp:lineTo x="0" y="11696"/>
                <wp:lineTo x="0" y="15173"/>
                <wp:lineTo x="1241" y="20230"/>
                <wp:lineTo x="3972" y="21179"/>
                <wp:lineTo x="4221" y="21179"/>
                <wp:lineTo x="18124" y="21179"/>
                <wp:lineTo x="21352" y="20230"/>
                <wp:lineTo x="21352" y="9483"/>
                <wp:lineTo x="20110" y="4741"/>
                <wp:lineTo x="16634" y="1580"/>
                <wp:lineTo x="13903" y="0"/>
                <wp:lineTo x="918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10">
                      <a:extLst>
                        <a:ext uri="{28A0092B-C50C-407E-A947-70E740481C1C}">
                          <a14:useLocalDpi xmlns:a14="http://schemas.microsoft.com/office/drawing/2010/main" val="0"/>
                        </a:ext>
                      </a:extLst>
                    </a:blip>
                    <a:stretch>
                      <a:fillRect/>
                    </a:stretch>
                  </pic:blipFill>
                  <pic:spPr>
                    <a:xfrm>
                      <a:off x="0" y="0"/>
                      <a:ext cx="1662009" cy="1305628"/>
                    </a:xfrm>
                    <a:prstGeom prst="rect">
                      <a:avLst/>
                    </a:prstGeom>
                  </pic:spPr>
                </pic:pic>
              </a:graphicData>
            </a:graphic>
            <wp14:sizeRelH relativeFrom="page">
              <wp14:pctWidth>0</wp14:pctWidth>
            </wp14:sizeRelH>
            <wp14:sizeRelV relativeFrom="page">
              <wp14:pctHeight>0</wp14:pctHeight>
            </wp14:sizeRelV>
          </wp:anchor>
        </w:drawing>
      </w:r>
    </w:p>
    <w:p w:rsidR="007B3C13" w:rsidRPr="008C0C87" w:rsidRDefault="00662E4B" w:rsidP="00662E4B">
      <w:pPr>
        <w:pStyle w:val="NoSpacing"/>
        <w:tabs>
          <w:tab w:val="center" w:pos="8505"/>
        </w:tabs>
        <w:rPr>
          <w:rFonts w:ascii="Times New Roman" w:hAnsi="Times New Roman" w:cs="Times New Roman"/>
          <w:color w:val="595959" w:themeColor="text1" w:themeTint="A6"/>
          <w:sz w:val="24"/>
        </w:rPr>
      </w:pPr>
      <w:r w:rsidRPr="008C0C87">
        <w:rPr>
          <w:rFonts w:ascii="Times New Roman" w:hAnsi="Times New Roman" w:cs="Times New Roman"/>
          <w:color w:val="595959" w:themeColor="text1" w:themeTint="A6"/>
          <w:sz w:val="24"/>
        </w:rPr>
        <w:tab/>
      </w:r>
      <w:r w:rsidR="007B3C13" w:rsidRPr="008C0C87">
        <w:rPr>
          <w:rFonts w:ascii="Times New Roman" w:hAnsi="Times New Roman" w:cs="Times New Roman"/>
          <w:color w:val="595959" w:themeColor="text1" w:themeTint="A6"/>
          <w:sz w:val="24"/>
        </w:rPr>
        <w:t>Trường Đại học Khoa học tự nhiên</w:t>
      </w:r>
    </w:p>
    <w:p w:rsidR="00662E4B" w:rsidRPr="008C0C87" w:rsidRDefault="00662E4B" w:rsidP="00662E4B">
      <w:pPr>
        <w:pStyle w:val="NoSpacing"/>
        <w:tabs>
          <w:tab w:val="center" w:pos="8505"/>
        </w:tabs>
        <w:rPr>
          <w:rFonts w:ascii="Times New Roman" w:hAnsi="Times New Roman" w:cs="Times New Roman"/>
          <w:color w:val="595959" w:themeColor="text1" w:themeTint="A6"/>
          <w:sz w:val="24"/>
        </w:rPr>
      </w:pPr>
      <w:r w:rsidRPr="008C0C87">
        <w:rPr>
          <w:rFonts w:ascii="Times New Roman" w:hAnsi="Times New Roman" w:cs="Times New Roman"/>
          <w:color w:val="595959" w:themeColor="text1" w:themeTint="A6"/>
          <w:sz w:val="24"/>
        </w:rPr>
        <w:tab/>
        <w:t>Khoa Công nghệ thông tin</w:t>
      </w:r>
    </w:p>
    <w:p w:rsidR="007B3C13" w:rsidRPr="008C0C87" w:rsidRDefault="00662E4B" w:rsidP="00662E4B">
      <w:pPr>
        <w:pStyle w:val="NoSpacing"/>
        <w:tabs>
          <w:tab w:val="center" w:pos="8505"/>
        </w:tabs>
        <w:rPr>
          <w:rFonts w:ascii="Times New Roman" w:hAnsi="Times New Roman" w:cs="Times New Roman"/>
          <w:color w:val="595959" w:themeColor="text1" w:themeTint="A6"/>
          <w:sz w:val="24"/>
        </w:rPr>
      </w:pPr>
      <w:r w:rsidRPr="008C0C87">
        <w:rPr>
          <w:rFonts w:ascii="Times New Roman" w:hAnsi="Times New Roman" w:cs="Times New Roman"/>
          <w:color w:val="595959" w:themeColor="text1" w:themeTint="A6"/>
          <w:sz w:val="24"/>
        </w:rPr>
        <w:tab/>
      </w:r>
      <w:r w:rsidR="007B3C13" w:rsidRPr="008C0C87">
        <w:rPr>
          <w:rFonts w:ascii="Times New Roman" w:hAnsi="Times New Roman" w:cs="Times New Roman"/>
          <w:color w:val="595959" w:themeColor="text1" w:themeTint="A6"/>
          <w:sz w:val="24"/>
        </w:rPr>
        <w:t>Bộ</w:t>
      </w:r>
      <w:r w:rsidRPr="008C0C87">
        <w:rPr>
          <w:rFonts w:ascii="Times New Roman" w:hAnsi="Times New Roman" w:cs="Times New Roman"/>
          <w:color w:val="595959" w:themeColor="text1" w:themeTint="A6"/>
          <w:sz w:val="24"/>
        </w:rPr>
        <w:t xml:space="preserve"> môn Công nghệ phần mềm</w:t>
      </w:r>
    </w:p>
    <w:p w:rsidR="00662E4B" w:rsidRPr="008C0C87" w:rsidRDefault="00662E4B" w:rsidP="00662E4B">
      <w:pPr>
        <w:pStyle w:val="NoSpacing"/>
        <w:tabs>
          <w:tab w:val="center" w:pos="8505"/>
        </w:tabs>
        <w:rPr>
          <w:rFonts w:ascii="Times New Roman" w:hAnsi="Times New Roman" w:cs="Times New Roman"/>
          <w:color w:val="595959" w:themeColor="text1" w:themeTint="A6"/>
          <w:sz w:val="24"/>
        </w:rPr>
      </w:pPr>
      <w:r w:rsidRPr="008C0C87">
        <w:rPr>
          <w:rFonts w:ascii="Times New Roman" w:hAnsi="Times New Roman" w:cs="Times New Roman"/>
          <w:color w:val="595959" w:themeColor="text1" w:themeTint="A6"/>
          <w:sz w:val="24"/>
        </w:rPr>
        <w:tab/>
        <w:t>Môn: Lập trình Web 1</w:t>
      </w:r>
    </w:p>
    <w:p w:rsidR="00662E4B" w:rsidRPr="008C0C87" w:rsidRDefault="00662E4B" w:rsidP="00662E4B">
      <w:pPr>
        <w:pStyle w:val="NoSpacing"/>
        <w:tabs>
          <w:tab w:val="center" w:pos="8505"/>
        </w:tabs>
        <w:rPr>
          <w:rFonts w:ascii="Times New Roman" w:hAnsi="Times New Roman" w:cs="Times New Roman"/>
          <w:color w:val="595959" w:themeColor="text1" w:themeTint="A6"/>
          <w:sz w:val="24"/>
        </w:rPr>
      </w:pPr>
      <w:r w:rsidRPr="008C0C87">
        <w:rPr>
          <w:rFonts w:ascii="Times New Roman" w:hAnsi="Times New Roman" w:cs="Times New Roman"/>
          <w:color w:val="595959" w:themeColor="text1" w:themeTint="A6"/>
          <w:sz w:val="24"/>
        </w:rPr>
        <w:tab/>
        <w:t>GVLT: Th.S Trần Văn Quý</w:t>
      </w:r>
    </w:p>
    <w:p w:rsidR="007B3C13" w:rsidRPr="008C0C87" w:rsidRDefault="007B3C13">
      <w:pPr>
        <w:pStyle w:val="NoSpacing"/>
        <w:rPr>
          <w:rFonts w:ascii="Times New Roman" w:hAnsi="Times New Roman" w:cs="Times New Roman"/>
          <w:color w:val="595959" w:themeColor="text1" w:themeTint="A6"/>
          <w:sz w:val="24"/>
        </w:rPr>
      </w:pPr>
    </w:p>
    <w:p w:rsidR="007B3C13" w:rsidRPr="008C0C87" w:rsidRDefault="007B3C13">
      <w:pPr>
        <w:pStyle w:val="NoSpacing"/>
        <w:rPr>
          <w:rFonts w:ascii="Times New Roman" w:hAnsi="Times New Roman" w:cs="Times New Roman"/>
          <w:color w:val="595959" w:themeColor="text1" w:themeTint="A6"/>
          <w:sz w:val="24"/>
        </w:rPr>
      </w:pPr>
    </w:p>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F63722" w:rsidRPr="008C0C87" w:rsidRDefault="00F63722">
          <w:pPr>
            <w:pStyle w:val="NoSpacing"/>
            <w:rPr>
              <w:rFonts w:ascii="Times New Roman" w:hAnsi="Times New Roman" w:cs="Times New Roman"/>
              <w:sz w:val="24"/>
            </w:rPr>
          </w:pPr>
        </w:p>
        <w:p w:rsidR="00662E4B" w:rsidRPr="008C0C87" w:rsidRDefault="00662E4B" w:rsidP="007676F4">
          <w:pPr>
            <w:jc w:val="center"/>
            <w:rPr>
              <w:rFonts w:ascii="Times New Roman" w:hAnsi="Times New Roman" w:cs="Times New Roman"/>
            </w:rPr>
          </w:pPr>
          <w:r w:rsidRPr="008C0C87">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0" wp14:anchorId="2B3A84D1" wp14:editId="7F0619D8">
                    <wp:simplePos x="0" y="0"/>
                    <wp:positionH relativeFrom="margin">
                      <wp:align>center</wp:align>
                    </wp:positionH>
                    <wp:positionV relativeFrom="margin">
                      <wp:posOffset>8719185</wp:posOffset>
                    </wp:positionV>
                    <wp:extent cx="3943350" cy="265176"/>
                    <wp:effectExtent l="0" t="0" r="508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722" w:rsidRPr="00662E4B" w:rsidRDefault="00813F16" w:rsidP="00662E4B">
                                <w:pPr>
                                  <w:pStyle w:val="ContactInfo"/>
                                  <w:rPr>
                                    <w:rFonts w:ascii="Times New Roman" w:hAnsi="Times New Roman" w:cs="Times New Roman"/>
                                  </w:rPr>
                                </w:pPr>
                                <w:sdt>
                                  <w:sdtPr>
                                    <w:rPr>
                                      <w:rFonts w:ascii="Times New Roman" w:hAnsi="Times New Roman" w:cs="Times New Roman"/>
                                    </w:rPr>
                                    <w:alias w:val="Name"/>
                                    <w:tag w:val=""/>
                                    <w:id w:val="2031671424"/>
                                    <w:placeholder>
                                      <w:docPart w:val="9DACFC711D874D9DA4A9AA1B8463506E"/>
                                    </w:placeholder>
                                    <w:dataBinding w:prefixMappings="xmlns:ns0='http://purl.org/dc/elements/1.1/' xmlns:ns1='http://schemas.openxmlformats.org/package/2006/metadata/core-properties' " w:xpath="/ns1:coreProperties[1]/ns0:creator[1]" w:storeItemID="{6C3C8BC8-F283-45AE-878A-BAB7291924A1}"/>
                                    <w:text/>
                                  </w:sdtPr>
                                  <w:sdtEndPr/>
                                  <w:sdtContent>
                                    <w:r w:rsidR="00E44C8C" w:rsidRPr="00662E4B">
                                      <w:rPr>
                                        <w:rFonts w:ascii="Times New Roman" w:hAnsi="Times New Roman" w:cs="Times New Roman"/>
                                      </w:rPr>
                                      <w:t>Nhóm 110001NP</w:t>
                                    </w:r>
                                  </w:sdtContent>
                                </w:sdt>
                                <w:r w:rsidR="00531085" w:rsidRPr="00662E4B">
                                  <w:rPr>
                                    <w:rFonts w:ascii="Times New Roman" w:hAnsi="Times New Roman" w:cs="Times New Roman"/>
                                  </w:rPr>
                                  <w:t> | </w:t>
                                </w:r>
                                <w:sdt>
                                  <w:sdtPr>
                                    <w:rPr>
                                      <w:rFonts w:ascii="Times New Roman" w:hAnsi="Times New Roman" w:cs="Times New Roman"/>
                                    </w:rPr>
                                    <w:alias w:val="Course Title"/>
                                    <w:tag w:val=""/>
                                    <w:id w:val="222027331"/>
                                    <w:placeholder>
                                      <w:docPart w:val="9777F4516B24468180E4F109C4E1120D"/>
                                    </w:placeholder>
                                    <w:dataBinding w:prefixMappings="xmlns:ns0='http://purl.org/dc/elements/1.1/' xmlns:ns1='http://schemas.openxmlformats.org/package/2006/metadata/core-properties' " w:xpath="/ns1:coreProperties[1]/ns1:keywords[1]" w:storeItemID="{6C3C8BC8-F283-45AE-878A-BAB7291924A1}"/>
                                    <w:text/>
                                  </w:sdtPr>
                                  <w:sdtEndPr/>
                                  <w:sdtContent>
                                    <w:r w:rsidR="00E44C8C" w:rsidRPr="00662E4B">
                                      <w:rPr>
                                        <w:rFonts w:ascii="Times New Roman" w:hAnsi="Times New Roman" w:cs="Times New Roman"/>
                                      </w:rPr>
                                      <w:t>TP Hồ Chí Minh</w:t>
                                    </w:r>
                                  </w:sdtContent>
                                </w:sdt>
                                <w:r w:rsidR="00531085" w:rsidRPr="00662E4B">
                                  <w:rPr>
                                    <w:rFonts w:ascii="Times New Roman" w:hAnsi="Times New Roman" w:cs="Times New Roman"/>
                                  </w:rPr>
                                  <w:t> | </w:t>
                                </w:r>
                                <w:sdt>
                                  <w:sdtPr>
                                    <w:rPr>
                                      <w:rFonts w:ascii="Times New Roman" w:hAnsi="Times New Roman" w:cs="Times New Roman"/>
                                    </w:rPr>
                                    <w:alias w:val="Date"/>
                                    <w:tag w:val=""/>
                                    <w:id w:val="532466158"/>
                                    <w:placeholder>
                                      <w:docPart w:val="FD03364A15744971834AB34D82FAD6DF"/>
                                    </w:placeholder>
                                    <w:dataBinding w:prefixMappings="xmlns:ns0='http://schemas.microsoft.com/office/2006/coverPageProps' " w:xpath="/ns0:CoverPageProperties[1]/ns0:PublishDate[1]" w:storeItemID="{55AF091B-3C7A-41E3-B477-F2FDAA23CFDA}"/>
                                    <w:date w:fullDate="2014-06-15T00:00:00Z">
                                      <w:dateFormat w:val="MMMM d, yyyy"/>
                                      <w:lid w:val="en-US"/>
                                      <w:storeMappedDataAs w:val="dateTime"/>
                                      <w:calendar w:val="gregorian"/>
                                    </w:date>
                                  </w:sdtPr>
                                  <w:sdtEndPr/>
                                  <w:sdtContent>
                                    <w:r w:rsidR="00E44C8C" w:rsidRPr="00662E4B">
                                      <w:rPr>
                                        <w:rFonts w:ascii="Times New Roman" w:hAnsi="Times New Roman" w:cs="Times New Roman"/>
                                      </w:rPr>
                                      <w:t>June 15,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B3A84D1" id="_x0000_t202" coordsize="21600,21600" o:spt="202" path="m,l,21600r21600,l21600,xe">
                    <v:stroke joinstyle="miter"/>
                    <v:path gradientshapeok="t" o:connecttype="rect"/>
                  </v:shapetype>
                  <v:shape id="Text Box 20" o:spid="_x0000_s1026" type="#_x0000_t202" style="position:absolute;left:0;text-align:left;margin-left:0;margin-top:686.55pt;width:310.5pt;height:20.9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" o:allowoverlap="f" filled="f" stroked="f" strokeweight=".5pt">
                    <v:textbox style="mso-fit-shape-to-text:t" inset="0,,0">
                      <w:txbxContent>
                        <w:p w:rsidR="00F63722" w:rsidRPr="00662E4B" w:rsidRDefault="00813F16" w:rsidP="00662E4B">
                          <w:pPr>
                            <w:pStyle w:val="ContactInfo"/>
                            <w:rPr>
                              <w:rFonts w:ascii="Times New Roman" w:hAnsi="Times New Roman" w:cs="Times New Roman"/>
                            </w:rPr>
                          </w:pPr>
                          <w:sdt>
                            <w:sdtPr>
                              <w:rPr>
                                <w:rFonts w:ascii="Times New Roman" w:hAnsi="Times New Roman" w:cs="Times New Roman"/>
                              </w:rPr>
                              <w:alias w:val="Name"/>
                              <w:tag w:val=""/>
                              <w:id w:val="2031671424"/>
                              <w:placeholder>
                                <w:docPart w:val="9DACFC711D874D9DA4A9AA1B8463506E"/>
                              </w:placeholder>
                              <w:dataBinding w:prefixMappings="xmlns:ns0='http://purl.org/dc/elements/1.1/' xmlns:ns1='http://schemas.openxmlformats.org/package/2006/metadata/core-properties' " w:xpath="/ns1:coreProperties[1]/ns0:creator[1]" w:storeItemID="{6C3C8BC8-F283-45AE-878A-BAB7291924A1}"/>
                              <w:text/>
                            </w:sdtPr>
                            <w:sdtEndPr/>
                            <w:sdtContent>
                              <w:r w:rsidR="00E44C8C" w:rsidRPr="00662E4B">
                                <w:rPr>
                                  <w:rFonts w:ascii="Times New Roman" w:hAnsi="Times New Roman" w:cs="Times New Roman"/>
                                </w:rPr>
                                <w:t>Nhóm 110001NP</w:t>
                              </w:r>
                            </w:sdtContent>
                          </w:sdt>
                          <w:r w:rsidR="00531085" w:rsidRPr="00662E4B">
                            <w:rPr>
                              <w:rFonts w:ascii="Times New Roman" w:hAnsi="Times New Roman" w:cs="Times New Roman"/>
                            </w:rPr>
                            <w:t> | </w:t>
                          </w:r>
                          <w:sdt>
                            <w:sdtPr>
                              <w:rPr>
                                <w:rFonts w:ascii="Times New Roman" w:hAnsi="Times New Roman" w:cs="Times New Roman"/>
                              </w:rPr>
                              <w:alias w:val="Course Title"/>
                              <w:tag w:val=""/>
                              <w:id w:val="222027331"/>
                              <w:placeholder>
                                <w:docPart w:val="9777F4516B24468180E4F109C4E1120D"/>
                              </w:placeholder>
                              <w:dataBinding w:prefixMappings="xmlns:ns0='http://purl.org/dc/elements/1.1/' xmlns:ns1='http://schemas.openxmlformats.org/package/2006/metadata/core-properties' " w:xpath="/ns1:coreProperties[1]/ns1:keywords[1]" w:storeItemID="{6C3C8BC8-F283-45AE-878A-BAB7291924A1}"/>
                              <w:text/>
                            </w:sdtPr>
                            <w:sdtEndPr/>
                            <w:sdtContent>
                              <w:r w:rsidR="00E44C8C" w:rsidRPr="00662E4B">
                                <w:rPr>
                                  <w:rFonts w:ascii="Times New Roman" w:hAnsi="Times New Roman" w:cs="Times New Roman"/>
                                </w:rPr>
                                <w:t>TP Hồ Chí Minh</w:t>
                              </w:r>
                            </w:sdtContent>
                          </w:sdt>
                          <w:r w:rsidR="00531085" w:rsidRPr="00662E4B">
                            <w:rPr>
                              <w:rFonts w:ascii="Times New Roman" w:hAnsi="Times New Roman" w:cs="Times New Roman"/>
                            </w:rPr>
                            <w:t> | </w:t>
                          </w:r>
                          <w:sdt>
                            <w:sdtPr>
                              <w:rPr>
                                <w:rFonts w:ascii="Times New Roman" w:hAnsi="Times New Roman" w:cs="Times New Roman"/>
                              </w:rPr>
                              <w:alias w:val="Date"/>
                              <w:tag w:val=""/>
                              <w:id w:val="532466158"/>
                              <w:placeholder>
                                <w:docPart w:val="FD03364A15744971834AB34D82FAD6DF"/>
                              </w:placeholder>
                              <w:dataBinding w:prefixMappings="xmlns:ns0='http://schemas.microsoft.com/office/2006/coverPageProps' " w:xpath="/ns0:CoverPageProperties[1]/ns0:PublishDate[1]" w:storeItemID="{55AF091B-3C7A-41E3-B477-F2FDAA23CFDA}"/>
                              <w:date w:fullDate="2014-06-15T00:00:00Z">
                                <w:dateFormat w:val="MMMM d, yyyy"/>
                                <w:lid w:val="en-US"/>
                                <w:storeMappedDataAs w:val="dateTime"/>
                                <w:calendar w:val="gregorian"/>
                              </w:date>
                            </w:sdtPr>
                            <w:sdtEndPr/>
                            <w:sdtContent>
                              <w:r w:rsidR="00E44C8C" w:rsidRPr="00662E4B">
                                <w:rPr>
                                  <w:rFonts w:ascii="Times New Roman" w:hAnsi="Times New Roman" w:cs="Times New Roman"/>
                                </w:rPr>
                                <w:t>June 15, 2014</w:t>
                              </w:r>
                            </w:sdtContent>
                          </w:sdt>
                        </w:p>
                      </w:txbxContent>
                    </v:textbox>
                    <w10:wrap type="square" anchorx="margin" anchory="margin"/>
                  </v:shape>
                </w:pict>
              </mc:Fallback>
            </mc:AlternateContent>
          </w:r>
          <w:r w:rsidR="007B3C13" w:rsidRPr="008C0C87">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0" wp14:anchorId="281A5E18" wp14:editId="1698847B">
                    <wp:simplePos x="0" y="0"/>
                    <wp:positionH relativeFrom="page">
                      <wp:align>center</wp:align>
                    </wp:positionH>
                    <wp:positionV relativeFrom="margin">
                      <wp:posOffset>5721350</wp:posOffset>
                    </wp:positionV>
                    <wp:extent cx="3943350" cy="1325880"/>
                    <wp:effectExtent l="0" t="0" r="5080" b="698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722" w:rsidRPr="00662E4B" w:rsidRDefault="00813F16">
                                <w:pPr>
                                  <w:pStyle w:val="Title"/>
                                  <w:rPr>
                                    <w:rFonts w:ascii="Times New Roman" w:hAnsi="Times New Roman" w:cs="Times New Roman"/>
                                  </w:rPr>
                                </w:pPr>
                                <w:sdt>
                                  <w:sdtPr>
                                    <w:rPr>
                                      <w:rFonts w:ascii="Times New Roman" w:hAnsi="Times New Roman" w:cs="Times New Roman"/>
                                    </w:rPr>
                                    <w:alias w:val="Title"/>
                                    <w:tag w:val=""/>
                                    <w:id w:val="624739740"/>
                                    <w:dataBinding w:prefixMappings="xmlns:ns0='http://purl.org/dc/elements/1.1/' xmlns:ns1='http://schemas.openxmlformats.org/package/2006/metadata/core-properties' " w:xpath="/ns1:coreProperties[1]/ns0:title[1]" w:storeItemID="{6C3C8BC8-F283-45AE-878A-BAB7291924A1}"/>
                                    <w:text/>
                                  </w:sdtPr>
                                  <w:sdtEndPr/>
                                  <w:sdtContent>
                                    <w:r w:rsidR="00E44C8C" w:rsidRPr="00662E4B">
                                      <w:rPr>
                                        <w:rFonts w:ascii="Times New Roman" w:hAnsi="Times New Roman" w:cs="Times New Roman"/>
                                      </w:rPr>
                                      <w:t>Báo cáo Đồ án Web 1</w:t>
                                    </w:r>
                                  </w:sdtContent>
                                </w:sdt>
                              </w:p>
                              <w:p w:rsidR="00F63722" w:rsidRPr="00662E4B" w:rsidRDefault="00813F16">
                                <w:pPr>
                                  <w:pStyle w:val="Subtitle"/>
                                  <w:rPr>
                                    <w:rFonts w:ascii="Times New Roman" w:hAnsi="Times New Roman" w:cs="Times New Roman"/>
                                  </w:rPr>
                                </w:pPr>
                                <w:sdt>
                                  <w:sdtPr>
                                    <w:rPr>
                                      <w:rFonts w:ascii="Times New Roman" w:hAnsi="Times New Roman" w:cs="Times New Roman"/>
                                    </w:rPr>
                                    <w:alias w:val="Subtitle"/>
                                    <w:tag w:val=""/>
                                    <w:id w:val="1491219396"/>
                                    <w:dataBinding w:prefixMappings="xmlns:ns0='http://purl.org/dc/elements/1.1/' xmlns:ns1='http://schemas.openxmlformats.org/package/2006/metadata/core-properties' " w:xpath="/ns1:coreProperties[1]/ns0:subject[1]" w:storeItemID="{6C3C8BC8-F283-45AE-878A-BAB7291924A1}"/>
                                    <w:text/>
                                  </w:sdtPr>
                                  <w:sdtEndPr/>
                                  <w:sdtContent>
                                    <w:r w:rsidR="00E44C8C" w:rsidRPr="00662E4B">
                                      <w:rPr>
                                        <w:rFonts w:ascii="Times New Roman" w:hAnsi="Times New Roman" w:cs="Times New Roman"/>
                                      </w:rPr>
                                      <w:t>Nhóm 110001NP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81A5E18" id="Text Box 21" o:spid="_x0000_s1027" type="#_x0000_t202" style="position:absolute;left:0;text-align:left;margin-left:0;margin-top:450.5pt;width:310.5pt;height:104.4pt;z-index:251661312;visibility:visible;mso-wrap-style:square;mso-width-percent:950;mso-height-percent:0;mso-wrap-distance-left:9pt;mso-wrap-distance-top:0;mso-wrap-distance-right:9pt;mso-wrap-distance-bottom:0;mso-position-horizontal:center;mso-position-horizontal-relative:page;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" o:allowoverlap="f" filled="f" stroked="f" strokeweight=".5pt">
                    <v:textbox style="mso-fit-shape-to-text:t" inset="0,0,0,0">
                      <w:txbxContent>
                        <w:p w:rsidR="00F63722" w:rsidRPr="00662E4B" w:rsidRDefault="00813F16">
                          <w:pPr>
                            <w:pStyle w:val="Title"/>
                            <w:rPr>
                              <w:rFonts w:ascii="Times New Roman" w:hAnsi="Times New Roman" w:cs="Times New Roman"/>
                            </w:rPr>
                          </w:pPr>
                          <w:sdt>
                            <w:sdtPr>
                              <w:rPr>
                                <w:rFonts w:ascii="Times New Roman" w:hAnsi="Times New Roman" w:cs="Times New Roman"/>
                              </w:rPr>
                              <w:alias w:val="Title"/>
                              <w:tag w:val=""/>
                              <w:id w:val="624739740"/>
                              <w:dataBinding w:prefixMappings="xmlns:ns0='http://purl.org/dc/elements/1.1/' xmlns:ns1='http://schemas.openxmlformats.org/package/2006/metadata/core-properties' " w:xpath="/ns1:coreProperties[1]/ns0:title[1]" w:storeItemID="{6C3C8BC8-F283-45AE-878A-BAB7291924A1}"/>
                              <w:text/>
                            </w:sdtPr>
                            <w:sdtEndPr/>
                            <w:sdtContent>
                              <w:r w:rsidR="00E44C8C" w:rsidRPr="00662E4B">
                                <w:rPr>
                                  <w:rFonts w:ascii="Times New Roman" w:hAnsi="Times New Roman" w:cs="Times New Roman"/>
                                </w:rPr>
                                <w:t>Báo cáo Đồ án Web 1</w:t>
                              </w:r>
                            </w:sdtContent>
                          </w:sdt>
                        </w:p>
                        <w:p w:rsidR="00F63722" w:rsidRPr="00662E4B" w:rsidRDefault="00813F16">
                          <w:pPr>
                            <w:pStyle w:val="Subtitle"/>
                            <w:rPr>
                              <w:rFonts w:ascii="Times New Roman" w:hAnsi="Times New Roman" w:cs="Times New Roman"/>
                            </w:rPr>
                          </w:pPr>
                          <w:sdt>
                            <w:sdtPr>
                              <w:rPr>
                                <w:rFonts w:ascii="Times New Roman" w:hAnsi="Times New Roman" w:cs="Times New Roman"/>
                              </w:rPr>
                              <w:alias w:val="Subtitle"/>
                              <w:tag w:val=""/>
                              <w:id w:val="1491219396"/>
                              <w:dataBinding w:prefixMappings="xmlns:ns0='http://purl.org/dc/elements/1.1/' xmlns:ns1='http://schemas.openxmlformats.org/package/2006/metadata/core-properties' " w:xpath="/ns1:coreProperties[1]/ns0:subject[1]" w:storeItemID="{6C3C8BC8-F283-45AE-878A-BAB7291924A1}"/>
                              <w:text/>
                            </w:sdtPr>
                            <w:sdtEndPr/>
                            <w:sdtContent>
                              <w:r w:rsidR="00E44C8C" w:rsidRPr="00662E4B">
                                <w:rPr>
                                  <w:rFonts w:ascii="Times New Roman" w:hAnsi="Times New Roman" w:cs="Times New Roman"/>
                                </w:rPr>
                                <w:t>Nhóm 110001NP</w:t>
                              </w:r>
                            </w:sdtContent>
                          </w:sdt>
                        </w:p>
                      </w:txbxContent>
                    </v:textbox>
                    <w10:wrap type="square" anchorx="page" anchory="margin"/>
                  </v:shape>
                </w:pict>
              </mc:Fallback>
            </mc:AlternateContent>
          </w:r>
          <w:r w:rsidR="007B3C13" w:rsidRPr="008C0C87">
            <w:rPr>
              <w:rFonts w:ascii="Times New Roman" w:hAnsi="Times New Roman" w:cs="Times New Roman"/>
              <w:noProof/>
              <w:lang w:eastAsia="en-US"/>
            </w:rPr>
            <w:drawing>
              <wp:inline distT="0" distB="0" distL="0" distR="0" wp14:anchorId="741F1A47" wp14:editId="68400D74">
                <wp:extent cx="5184250" cy="3084830"/>
                <wp:effectExtent l="323850" t="323850" r="321310" b="325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4250" cy="308483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00531085" w:rsidRPr="008C0C87">
            <w:rPr>
              <w:rFonts w:ascii="Times New Roman" w:hAnsi="Times New Roman" w:cs="Times New Roman"/>
            </w:rPr>
            <w:br w:type="page"/>
          </w:r>
        </w:p>
      </w:sdtContent>
    </w:sdt>
    <w:bookmarkEnd w:id="4" w:displacedByCustomXml="prev"/>
    <w:bookmarkEnd w:id="3" w:displacedByCustomXml="prev"/>
    <w:bookmarkEnd w:id="2" w:displacedByCustomXml="prev"/>
    <w:bookmarkEnd w:id="1" w:displacedByCustomXml="prev"/>
    <w:bookmarkEnd w:id="0" w:displacedByCustomXml="prev"/>
    <w:p w:rsidR="009C4B55" w:rsidRPr="008C0C87" w:rsidRDefault="00662E4B" w:rsidP="00662E4B">
      <w:pPr>
        <w:pStyle w:val="Heading1"/>
        <w:numPr>
          <w:ilvl w:val="0"/>
          <w:numId w:val="9"/>
        </w:numPr>
        <w:rPr>
          <w:rFonts w:ascii="Times New Roman" w:hAnsi="Times New Roman" w:cs="Times New Roman"/>
          <w:sz w:val="34"/>
        </w:rPr>
      </w:pPr>
      <w:r w:rsidRPr="008C0C87">
        <w:rPr>
          <w:rFonts w:ascii="Times New Roman" w:hAnsi="Times New Roman" w:cs="Times New Roman"/>
          <w:sz w:val="34"/>
        </w:rPr>
        <w:lastRenderedPageBreak/>
        <w:t>Thành viên nhóm</w:t>
      </w:r>
    </w:p>
    <w:p w:rsidR="00662E4B" w:rsidRPr="008C0C87" w:rsidRDefault="00662E4B" w:rsidP="00662E4B">
      <w:pPr>
        <w:pStyle w:val="ListParagraph"/>
        <w:numPr>
          <w:ilvl w:val="0"/>
          <w:numId w:val="11"/>
        </w:numPr>
        <w:ind w:left="1134"/>
        <w:rPr>
          <w:rFonts w:ascii="Times New Roman" w:hAnsi="Times New Roman" w:cs="Times New Roman"/>
          <w:sz w:val="24"/>
        </w:rPr>
      </w:pPr>
      <w:r w:rsidRPr="008C0C87">
        <w:rPr>
          <w:rFonts w:ascii="Times New Roman" w:hAnsi="Times New Roman" w:cs="Times New Roman"/>
          <w:sz w:val="24"/>
        </w:rPr>
        <w:t>1265020 – Nguyễn Thành Nhân</w:t>
      </w:r>
    </w:p>
    <w:p w:rsidR="00662E4B" w:rsidRPr="008C0C87" w:rsidRDefault="00662E4B" w:rsidP="00662E4B">
      <w:pPr>
        <w:pStyle w:val="ListParagraph"/>
        <w:numPr>
          <w:ilvl w:val="0"/>
          <w:numId w:val="11"/>
        </w:numPr>
        <w:ind w:left="1134"/>
        <w:rPr>
          <w:rFonts w:ascii="Times New Roman" w:hAnsi="Times New Roman" w:cs="Times New Roman"/>
          <w:sz w:val="24"/>
        </w:rPr>
      </w:pPr>
      <w:r w:rsidRPr="008C0C87">
        <w:rPr>
          <w:rFonts w:ascii="Times New Roman" w:hAnsi="Times New Roman" w:cs="Times New Roman"/>
          <w:sz w:val="24"/>
        </w:rPr>
        <w:t>1265094 – Võ Hoài Nam</w:t>
      </w:r>
    </w:p>
    <w:p w:rsidR="00662E4B" w:rsidRPr="008C0C87" w:rsidRDefault="00662E4B" w:rsidP="00662E4B">
      <w:pPr>
        <w:pStyle w:val="ListParagraph"/>
        <w:numPr>
          <w:ilvl w:val="0"/>
          <w:numId w:val="11"/>
        </w:numPr>
        <w:ind w:left="1134"/>
        <w:rPr>
          <w:rFonts w:ascii="Times New Roman" w:hAnsi="Times New Roman" w:cs="Times New Roman"/>
          <w:sz w:val="24"/>
        </w:rPr>
      </w:pPr>
      <w:r w:rsidRPr="008C0C87">
        <w:rPr>
          <w:rFonts w:ascii="Times New Roman" w:hAnsi="Times New Roman" w:cs="Times New Roman"/>
          <w:sz w:val="24"/>
        </w:rPr>
        <w:t>1265095 – Nguyễn Thị Thủy Ngân</w:t>
      </w:r>
    </w:p>
    <w:p w:rsidR="00662E4B" w:rsidRPr="008C0C87" w:rsidRDefault="00662E4B" w:rsidP="00662E4B">
      <w:pPr>
        <w:pStyle w:val="ListParagraph"/>
        <w:numPr>
          <w:ilvl w:val="0"/>
          <w:numId w:val="11"/>
        </w:numPr>
        <w:ind w:left="1134"/>
        <w:rPr>
          <w:rFonts w:ascii="Times New Roman" w:hAnsi="Times New Roman" w:cs="Times New Roman"/>
          <w:sz w:val="24"/>
        </w:rPr>
      </w:pPr>
      <w:r w:rsidRPr="008C0C87">
        <w:rPr>
          <w:rFonts w:ascii="Times New Roman" w:hAnsi="Times New Roman" w:cs="Times New Roman"/>
          <w:sz w:val="24"/>
        </w:rPr>
        <w:t>1265104 – Huỳnh Chí Phong</w:t>
      </w:r>
    </w:p>
    <w:p w:rsidR="00662E4B" w:rsidRPr="008C0C87" w:rsidRDefault="00662E4B" w:rsidP="00662E4B">
      <w:pPr>
        <w:pStyle w:val="Heading1"/>
        <w:numPr>
          <w:ilvl w:val="0"/>
          <w:numId w:val="9"/>
        </w:numPr>
        <w:rPr>
          <w:rFonts w:ascii="Times New Roman" w:hAnsi="Times New Roman" w:cs="Times New Roman"/>
          <w:sz w:val="34"/>
        </w:rPr>
      </w:pPr>
      <w:r w:rsidRPr="008C0C87">
        <w:rPr>
          <w:rFonts w:ascii="Times New Roman" w:hAnsi="Times New Roman" w:cs="Times New Roman"/>
          <w:sz w:val="34"/>
        </w:rPr>
        <w:t>Công cụ</w:t>
      </w:r>
    </w:p>
    <w:p w:rsidR="00662E4B" w:rsidRPr="008C0C87" w:rsidRDefault="00CC4292" w:rsidP="00CC4292">
      <w:pPr>
        <w:pStyle w:val="ListParagraph"/>
        <w:numPr>
          <w:ilvl w:val="0"/>
          <w:numId w:val="12"/>
        </w:numPr>
        <w:ind w:left="1134"/>
        <w:rPr>
          <w:rFonts w:ascii="Times New Roman" w:hAnsi="Times New Roman" w:cs="Times New Roman"/>
          <w:sz w:val="24"/>
        </w:rPr>
      </w:pPr>
      <w:r w:rsidRPr="008C0C87">
        <w:rPr>
          <w:rFonts w:ascii="Times New Roman" w:hAnsi="Times New Roman" w:cs="Times New Roman"/>
          <w:sz w:val="24"/>
        </w:rPr>
        <w:t>Giả lập Localhost</w:t>
      </w:r>
    </w:p>
    <w:p w:rsidR="00CC4292" w:rsidRPr="008C0C87" w:rsidRDefault="00CC4292" w:rsidP="00CC4292">
      <w:pPr>
        <w:pStyle w:val="ListParagraph"/>
        <w:numPr>
          <w:ilvl w:val="0"/>
          <w:numId w:val="13"/>
        </w:numPr>
        <w:ind w:left="1560"/>
        <w:rPr>
          <w:rFonts w:ascii="Times New Roman" w:hAnsi="Times New Roman" w:cs="Times New Roman"/>
          <w:sz w:val="24"/>
        </w:rPr>
      </w:pPr>
      <w:r w:rsidRPr="008C0C87">
        <w:rPr>
          <w:rFonts w:ascii="Times New Roman" w:hAnsi="Times New Roman" w:cs="Times New Roman"/>
          <w:sz w:val="24"/>
        </w:rPr>
        <w:t>Vertrigo</w:t>
      </w:r>
      <w:r w:rsidR="00B8189C" w:rsidRPr="008C0C87">
        <w:rPr>
          <w:rFonts w:ascii="Times New Roman" w:hAnsi="Times New Roman" w:cs="Times New Roman"/>
          <w:sz w:val="24"/>
        </w:rPr>
        <w:t>Serv</w:t>
      </w:r>
    </w:p>
    <w:p w:rsidR="00CC4292" w:rsidRPr="008C0C87" w:rsidRDefault="00CC4292" w:rsidP="00CC4292">
      <w:pPr>
        <w:pStyle w:val="ListParagraph"/>
        <w:numPr>
          <w:ilvl w:val="0"/>
          <w:numId w:val="13"/>
        </w:numPr>
        <w:ind w:left="1560"/>
        <w:rPr>
          <w:rFonts w:ascii="Times New Roman" w:hAnsi="Times New Roman" w:cs="Times New Roman"/>
          <w:sz w:val="24"/>
        </w:rPr>
      </w:pPr>
      <w:r w:rsidRPr="008C0C87">
        <w:rPr>
          <w:rFonts w:ascii="Times New Roman" w:hAnsi="Times New Roman" w:cs="Times New Roman"/>
          <w:sz w:val="24"/>
        </w:rPr>
        <w:t>WAMP</w:t>
      </w:r>
    </w:p>
    <w:p w:rsidR="00CC4292" w:rsidRPr="008C0C87" w:rsidRDefault="00CC4292" w:rsidP="00CC4292">
      <w:pPr>
        <w:pStyle w:val="ListParagraph"/>
        <w:ind w:left="1134"/>
        <w:rPr>
          <w:rFonts w:ascii="Times New Roman" w:hAnsi="Times New Roman" w:cs="Times New Roman"/>
          <w:sz w:val="24"/>
        </w:rPr>
      </w:pPr>
    </w:p>
    <w:p w:rsidR="00CC4292" w:rsidRPr="008C0C87" w:rsidRDefault="00CC4292" w:rsidP="00CC4292">
      <w:pPr>
        <w:pStyle w:val="ListParagraph"/>
        <w:numPr>
          <w:ilvl w:val="0"/>
          <w:numId w:val="12"/>
        </w:numPr>
        <w:ind w:left="1134"/>
        <w:rPr>
          <w:rFonts w:ascii="Times New Roman" w:hAnsi="Times New Roman" w:cs="Times New Roman"/>
          <w:sz w:val="24"/>
        </w:rPr>
      </w:pPr>
      <w:r w:rsidRPr="008C0C87">
        <w:rPr>
          <w:rFonts w:ascii="Times New Roman" w:hAnsi="Times New Roman" w:cs="Times New Roman"/>
          <w:sz w:val="24"/>
        </w:rPr>
        <w:t>Phần mềm viết code</w:t>
      </w:r>
    </w:p>
    <w:p w:rsidR="00CC4292" w:rsidRPr="008C0C87" w:rsidRDefault="00CC4292" w:rsidP="00CC4292">
      <w:pPr>
        <w:pStyle w:val="ListParagraph"/>
        <w:numPr>
          <w:ilvl w:val="0"/>
          <w:numId w:val="13"/>
        </w:numPr>
        <w:ind w:left="1560"/>
        <w:rPr>
          <w:rFonts w:ascii="Times New Roman" w:hAnsi="Times New Roman" w:cs="Times New Roman"/>
          <w:sz w:val="24"/>
        </w:rPr>
      </w:pPr>
      <w:r w:rsidRPr="008C0C87">
        <w:rPr>
          <w:rFonts w:ascii="Times New Roman" w:hAnsi="Times New Roman" w:cs="Times New Roman"/>
          <w:sz w:val="24"/>
        </w:rPr>
        <w:t>JetBrain PHPStorm 7.1.3</w:t>
      </w:r>
    </w:p>
    <w:p w:rsidR="00CC4292" w:rsidRPr="008C0C87" w:rsidRDefault="00CC4292" w:rsidP="00CC4292">
      <w:pPr>
        <w:pStyle w:val="ListParagraph"/>
        <w:numPr>
          <w:ilvl w:val="0"/>
          <w:numId w:val="13"/>
        </w:numPr>
        <w:ind w:left="1560"/>
        <w:rPr>
          <w:rFonts w:ascii="Times New Roman" w:hAnsi="Times New Roman" w:cs="Times New Roman"/>
          <w:sz w:val="24"/>
        </w:rPr>
      </w:pPr>
      <w:r w:rsidRPr="008C0C87">
        <w:rPr>
          <w:rFonts w:ascii="Times New Roman" w:hAnsi="Times New Roman" w:cs="Times New Roman"/>
          <w:sz w:val="24"/>
        </w:rPr>
        <w:t>Adobe Dreamweaver CS6</w:t>
      </w:r>
    </w:p>
    <w:p w:rsidR="00CC4292" w:rsidRPr="008C0C87" w:rsidRDefault="00CC4292" w:rsidP="00CC4292">
      <w:pPr>
        <w:pStyle w:val="Heading1"/>
        <w:numPr>
          <w:ilvl w:val="0"/>
          <w:numId w:val="9"/>
        </w:numPr>
        <w:rPr>
          <w:rFonts w:ascii="Times New Roman" w:hAnsi="Times New Roman" w:cs="Times New Roman"/>
          <w:sz w:val="34"/>
        </w:rPr>
      </w:pPr>
      <w:r w:rsidRPr="008C0C87">
        <w:rPr>
          <w:rFonts w:ascii="Times New Roman" w:hAnsi="Times New Roman" w:cs="Times New Roman"/>
          <w:sz w:val="34"/>
        </w:rPr>
        <w:t>Các công nghệ sử dụng trong đồ án</w:t>
      </w:r>
    </w:p>
    <w:p w:rsidR="00CC4292" w:rsidRPr="008C0C87" w:rsidRDefault="00CC4292" w:rsidP="00CC4292">
      <w:pPr>
        <w:pStyle w:val="ListParagraph"/>
        <w:numPr>
          <w:ilvl w:val="0"/>
          <w:numId w:val="14"/>
        </w:numPr>
        <w:rPr>
          <w:rFonts w:ascii="Times New Roman" w:hAnsi="Times New Roman" w:cs="Times New Roman"/>
          <w:sz w:val="24"/>
        </w:rPr>
      </w:pPr>
      <w:r w:rsidRPr="008C0C87">
        <w:rPr>
          <w:rFonts w:ascii="Times New Roman" w:hAnsi="Times New Roman" w:cs="Times New Roman"/>
          <w:sz w:val="24"/>
        </w:rPr>
        <w:t>Công nghệ nổi bật</w:t>
      </w:r>
    </w:p>
    <w:p w:rsidR="00CC4292" w:rsidRPr="008C0C87" w:rsidRDefault="00CC4292" w:rsidP="00CC4292">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jQuery - viết JavaScript dễ dàng hơn.</w:t>
      </w:r>
    </w:p>
    <w:p w:rsidR="00CC4292" w:rsidRPr="008C0C87" w:rsidRDefault="00CC4292" w:rsidP="00CC4292">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Ajax – gởi HTTPRequest lên Server, hạn chế load lại trang.</w:t>
      </w:r>
    </w:p>
    <w:p w:rsidR="00CC4292" w:rsidRPr="008C0C87" w:rsidRDefault="00CC4292" w:rsidP="00CC4292">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Bootstrap – sử dụng các Component có sẵn, tiết kiệm thời gian khi tạo giao diện.</w:t>
      </w:r>
    </w:p>
    <w:p w:rsidR="00CC4292" w:rsidRPr="008C0C87" w:rsidRDefault="00CC4292" w:rsidP="00CC4292">
      <w:pPr>
        <w:pStyle w:val="ListParagraph"/>
        <w:ind w:left="1080"/>
        <w:rPr>
          <w:rFonts w:ascii="Times New Roman" w:hAnsi="Times New Roman" w:cs="Times New Roman"/>
          <w:sz w:val="24"/>
        </w:rPr>
      </w:pPr>
    </w:p>
    <w:p w:rsidR="00CC4292" w:rsidRPr="008C0C87" w:rsidRDefault="00CC4292" w:rsidP="00CC4292">
      <w:pPr>
        <w:pStyle w:val="ListParagraph"/>
        <w:numPr>
          <w:ilvl w:val="0"/>
          <w:numId w:val="14"/>
        </w:numPr>
        <w:rPr>
          <w:rFonts w:ascii="Times New Roman" w:hAnsi="Times New Roman" w:cs="Times New Roman"/>
          <w:sz w:val="24"/>
        </w:rPr>
      </w:pPr>
      <w:r w:rsidRPr="008C0C87">
        <w:rPr>
          <w:rFonts w:ascii="Times New Roman" w:hAnsi="Times New Roman" w:cs="Times New Roman"/>
          <w:sz w:val="24"/>
        </w:rPr>
        <w:t>Công nghệ khác (được sử dụng một phần nhỏ trong đồ án</w:t>
      </w:r>
    </w:p>
    <w:p w:rsidR="00CC4292" w:rsidRPr="008C0C87" w:rsidRDefault="00CC4292" w:rsidP="00CC4292">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AngularJS – lợi dụng khái niệm scope và cơ chế Two-way Data Binding để làm trang Đăng Ký.</w:t>
      </w:r>
    </w:p>
    <w:p w:rsidR="00CC4292" w:rsidRPr="008C0C87" w:rsidRDefault="00CC4292" w:rsidP="00CC4292">
      <w:pPr>
        <w:pStyle w:val="ListParagraph"/>
        <w:numPr>
          <w:ilvl w:val="0"/>
          <w:numId w:val="13"/>
        </w:numPr>
        <w:rPr>
          <w:rFonts w:ascii="Times New Roman" w:hAnsi="Times New Roman" w:cs="Times New Roman"/>
          <w:sz w:val="26"/>
        </w:rPr>
      </w:pPr>
      <w:r w:rsidRPr="008C0C87">
        <w:rPr>
          <w:rFonts w:ascii="Times New Roman" w:hAnsi="Times New Roman" w:cs="Times New Roman"/>
          <w:sz w:val="24"/>
        </w:rPr>
        <w:t>HTML5 – sử dụng các tag ngữ nghĩa để dễ dàng tạo layout và các component mặc định.</w:t>
      </w:r>
    </w:p>
    <w:p w:rsidR="00CC4292" w:rsidRPr="008C0C87" w:rsidRDefault="00CC4292" w:rsidP="00B8189C">
      <w:pPr>
        <w:pStyle w:val="ListParagraph"/>
        <w:numPr>
          <w:ilvl w:val="0"/>
          <w:numId w:val="15"/>
        </w:numPr>
        <w:spacing w:before="200"/>
        <w:ind w:left="714" w:hanging="357"/>
        <w:contextualSpacing w:val="0"/>
        <w:rPr>
          <w:rFonts w:ascii="Times New Roman" w:hAnsi="Times New Roman" w:cs="Times New Roman"/>
          <w:sz w:val="26"/>
        </w:rPr>
      </w:pPr>
      <w:r w:rsidRPr="008C0C87">
        <w:rPr>
          <w:rFonts w:ascii="Times New Roman" w:hAnsi="Times New Roman" w:cs="Times New Roman"/>
          <w:b/>
          <w:sz w:val="26"/>
        </w:rPr>
        <w:t>Lưu ý:</w:t>
      </w:r>
      <w:r w:rsidRPr="008C0C87">
        <w:rPr>
          <w:rFonts w:ascii="Times New Roman" w:hAnsi="Times New Roman" w:cs="Times New Roman"/>
          <w:sz w:val="26"/>
        </w:rPr>
        <w:t xml:space="preserve"> có thể xem chi tiết mô tả các công nghệ ở trang About.</w:t>
      </w:r>
    </w:p>
    <w:p w:rsidR="00B8189C" w:rsidRPr="008C0C87" w:rsidRDefault="00B8189C" w:rsidP="00B8189C">
      <w:pPr>
        <w:pStyle w:val="Heading1"/>
        <w:numPr>
          <w:ilvl w:val="0"/>
          <w:numId w:val="9"/>
        </w:numPr>
        <w:rPr>
          <w:rFonts w:ascii="Times New Roman" w:hAnsi="Times New Roman" w:cs="Times New Roman"/>
          <w:sz w:val="34"/>
        </w:rPr>
      </w:pPr>
      <w:r w:rsidRPr="008C0C87">
        <w:rPr>
          <w:rFonts w:ascii="Times New Roman" w:hAnsi="Times New Roman" w:cs="Times New Roman"/>
          <w:sz w:val="34"/>
        </w:rPr>
        <w:t>Cấu hình Localhost</w:t>
      </w:r>
    </w:p>
    <w:p w:rsidR="00B8189C" w:rsidRPr="008C0C87" w:rsidRDefault="00B8189C" w:rsidP="00B8189C">
      <w:pPr>
        <w:pStyle w:val="ListParagraph"/>
        <w:numPr>
          <w:ilvl w:val="0"/>
          <w:numId w:val="16"/>
        </w:numPr>
        <w:rPr>
          <w:rFonts w:ascii="Times New Roman" w:hAnsi="Times New Roman" w:cs="Times New Roman"/>
          <w:sz w:val="24"/>
        </w:rPr>
      </w:pPr>
      <w:r w:rsidRPr="008C0C87">
        <w:rPr>
          <w:rFonts w:ascii="Times New Roman" w:hAnsi="Times New Roman" w:cs="Times New Roman"/>
          <w:sz w:val="24"/>
        </w:rPr>
        <w:t>Sử dụng VertrigoServ</w:t>
      </w:r>
    </w:p>
    <w:p w:rsidR="00B8189C" w:rsidRPr="008C0C87" w:rsidRDefault="00B8189C" w:rsidP="00B8189C">
      <w:pPr>
        <w:pStyle w:val="ListParagraph"/>
        <w:numPr>
          <w:ilvl w:val="0"/>
          <w:numId w:val="13"/>
        </w:numPr>
        <w:rPr>
          <w:rFonts w:ascii="Times New Roman" w:hAnsi="Times New Roman" w:cs="Times New Roman"/>
          <w:sz w:val="24"/>
        </w:rPr>
      </w:pPr>
      <w:r w:rsidRPr="008C0C87">
        <w:rPr>
          <w:rFonts w:ascii="Times New Roman" w:hAnsi="Times New Roman" w:cs="Times New Roman"/>
          <w:noProof/>
          <w:sz w:val="24"/>
          <w:lang w:eastAsia="en-US"/>
        </w:rPr>
        <w:t>Mở file vertrigo.conf</w:t>
      </w:r>
    </w:p>
    <w:p w:rsidR="00B8189C" w:rsidRPr="008C0C87" w:rsidRDefault="00B8189C" w:rsidP="00B8189C">
      <w:pPr>
        <w:pStyle w:val="ListParagraph"/>
        <w:numPr>
          <w:ilvl w:val="0"/>
          <w:numId w:val="13"/>
        </w:numPr>
        <w:rPr>
          <w:rFonts w:ascii="Times New Roman" w:hAnsi="Times New Roman" w:cs="Times New Roman"/>
          <w:sz w:val="24"/>
        </w:rPr>
      </w:pPr>
      <w:r w:rsidRPr="008C0C87">
        <w:rPr>
          <w:rFonts w:ascii="Times New Roman" w:hAnsi="Times New Roman" w:cs="Times New Roman"/>
          <w:noProof/>
          <w:sz w:val="24"/>
          <w:lang w:eastAsia="en-US"/>
        </w:rPr>
        <w:t>Dòng DocumentRoot đặt đường dẫn tới thẳng folder chứa source code.</w:t>
      </w:r>
    </w:p>
    <w:p w:rsidR="00B8189C" w:rsidRPr="008C0C87" w:rsidRDefault="00B8189C" w:rsidP="00B8189C">
      <w:pPr>
        <w:pStyle w:val="ListParagraph"/>
        <w:numPr>
          <w:ilvl w:val="0"/>
          <w:numId w:val="13"/>
        </w:numPr>
        <w:rPr>
          <w:rFonts w:ascii="Times New Roman" w:hAnsi="Times New Roman" w:cs="Times New Roman"/>
          <w:sz w:val="24"/>
        </w:rPr>
      </w:pPr>
      <w:r w:rsidRPr="008C0C87">
        <w:rPr>
          <w:rFonts w:ascii="Times New Roman" w:hAnsi="Times New Roman" w:cs="Times New Roman"/>
          <w:noProof/>
          <w:sz w:val="24"/>
          <w:lang w:eastAsia="en-US"/>
        </w:rPr>
        <w:t>Tag Directory thứ hai đặt đường dẫn thẳng tới folder chửa source code.</w:t>
      </w:r>
    </w:p>
    <w:p w:rsidR="00B8189C" w:rsidRPr="008C0C87" w:rsidRDefault="00B8189C" w:rsidP="00B8189C">
      <w:pPr>
        <w:pStyle w:val="ListParagraph"/>
        <w:ind w:left="1080"/>
        <w:rPr>
          <w:rFonts w:ascii="Times New Roman" w:hAnsi="Times New Roman" w:cs="Times New Roman"/>
          <w:sz w:val="24"/>
        </w:rPr>
      </w:pPr>
    </w:p>
    <w:p w:rsidR="00B8189C" w:rsidRPr="008C0C87" w:rsidRDefault="00B8189C" w:rsidP="00B8189C">
      <w:pPr>
        <w:pStyle w:val="ListParagraph"/>
        <w:numPr>
          <w:ilvl w:val="0"/>
          <w:numId w:val="16"/>
        </w:numPr>
        <w:rPr>
          <w:rFonts w:ascii="Times New Roman" w:hAnsi="Times New Roman" w:cs="Times New Roman"/>
          <w:sz w:val="24"/>
        </w:rPr>
      </w:pPr>
      <w:r w:rsidRPr="008C0C87">
        <w:rPr>
          <w:rFonts w:ascii="Times New Roman" w:hAnsi="Times New Roman" w:cs="Times New Roman"/>
          <w:sz w:val="24"/>
        </w:rPr>
        <w:t>Sử dụng WAMP</w:t>
      </w:r>
    </w:p>
    <w:p w:rsidR="00B8189C" w:rsidRPr="008C0C87" w:rsidRDefault="00B8189C" w:rsidP="00B8189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Chép toàn bộ source code nằm cùng cấp với thư mục www (nếu sử dụng cấu hình mặc định của WAMP).</w:t>
      </w:r>
    </w:p>
    <w:p w:rsidR="00B8189C" w:rsidRPr="008C0C87" w:rsidRDefault="00B8189C" w:rsidP="00B8189C">
      <w:pPr>
        <w:pStyle w:val="ListParagraph"/>
        <w:numPr>
          <w:ilvl w:val="0"/>
          <w:numId w:val="15"/>
        </w:numPr>
        <w:rPr>
          <w:rFonts w:ascii="Times New Roman" w:hAnsi="Times New Roman" w:cs="Times New Roman"/>
          <w:sz w:val="26"/>
        </w:rPr>
      </w:pPr>
      <w:r w:rsidRPr="008C0C87">
        <w:rPr>
          <w:rFonts w:ascii="Times New Roman" w:hAnsi="Times New Roman" w:cs="Times New Roman"/>
          <w:b/>
          <w:sz w:val="26"/>
        </w:rPr>
        <w:t>Lưu ý:</w:t>
      </w:r>
      <w:r w:rsidRPr="008C0C87">
        <w:rPr>
          <w:rFonts w:ascii="Times New Roman" w:hAnsi="Times New Roman" w:cs="Times New Roman"/>
          <w:sz w:val="26"/>
        </w:rPr>
        <w:t xml:space="preserve"> Có hình ảnh đính kèm trong folder Report.</w:t>
      </w:r>
    </w:p>
    <w:p w:rsidR="00686AC0" w:rsidRPr="00686AC0" w:rsidRDefault="00CA2CC8" w:rsidP="00686AC0">
      <w:pPr>
        <w:pStyle w:val="Heading1"/>
        <w:numPr>
          <w:ilvl w:val="0"/>
          <w:numId w:val="9"/>
        </w:numPr>
        <w:tabs>
          <w:tab w:val="center" w:pos="3544"/>
        </w:tabs>
        <w:rPr>
          <w:rFonts w:ascii="Times New Roman" w:hAnsi="Times New Roman" w:cs="Times New Roman"/>
          <w:sz w:val="34"/>
        </w:rPr>
      </w:pPr>
      <w:r w:rsidRPr="008C0C87">
        <w:rPr>
          <w:rFonts w:ascii="Times New Roman" w:hAnsi="Times New Roman" w:cs="Times New Roman"/>
          <w:sz w:val="34"/>
        </w:rPr>
        <w:lastRenderedPageBreak/>
        <w:t>Tiến độ</w:t>
      </w:r>
    </w:p>
    <w:p w:rsidR="00CA2CC8" w:rsidRPr="008C0C87" w:rsidRDefault="00CA2CC8" w:rsidP="007676F4">
      <w:pPr>
        <w:pStyle w:val="ListParagraph"/>
        <w:numPr>
          <w:ilvl w:val="0"/>
          <w:numId w:val="13"/>
        </w:numPr>
        <w:tabs>
          <w:tab w:val="center" w:pos="3544"/>
        </w:tabs>
        <w:rPr>
          <w:rFonts w:ascii="Times New Roman" w:hAnsi="Times New Roman" w:cs="Times New Roman"/>
          <w:sz w:val="24"/>
        </w:rPr>
      </w:pPr>
      <w:r w:rsidRPr="008C0C87">
        <w:rPr>
          <w:rFonts w:ascii="Times New Roman" w:hAnsi="Times New Roman" w:cs="Times New Roman"/>
          <w:sz w:val="24"/>
        </w:rPr>
        <w:t>5/5/2014 – 11/5/2014</w:t>
      </w:r>
    </w:p>
    <w:p w:rsidR="00CA2CC8" w:rsidRPr="008C0C87" w:rsidRDefault="00CA2CC8"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Phân tích yêu cầu của đặc tả.</w:t>
      </w:r>
    </w:p>
    <w:p w:rsidR="00CA2CC8" w:rsidRPr="008C0C87" w:rsidRDefault="00CA2CC8"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Phác thảo giao diện trên giấy.</w:t>
      </w:r>
    </w:p>
    <w:p w:rsidR="007676F4" w:rsidRPr="008C0C87" w:rsidRDefault="00CA2CC8"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Viết workflow.</w:t>
      </w:r>
    </w:p>
    <w:p w:rsidR="007676F4" w:rsidRPr="008C0C87" w:rsidRDefault="007676F4" w:rsidP="007676F4">
      <w:pPr>
        <w:pStyle w:val="ListParagraph"/>
        <w:tabs>
          <w:tab w:val="center" w:pos="3544"/>
        </w:tabs>
        <w:ind w:left="1800"/>
        <w:rPr>
          <w:rFonts w:ascii="Times New Roman" w:hAnsi="Times New Roman" w:cs="Times New Roman"/>
          <w:sz w:val="24"/>
        </w:rPr>
      </w:pPr>
    </w:p>
    <w:p w:rsidR="00CA2CC8" w:rsidRPr="008C0C87" w:rsidRDefault="00CA2CC8" w:rsidP="007676F4">
      <w:pPr>
        <w:pStyle w:val="ListParagraph"/>
        <w:numPr>
          <w:ilvl w:val="0"/>
          <w:numId w:val="13"/>
        </w:numPr>
        <w:tabs>
          <w:tab w:val="center" w:pos="3544"/>
        </w:tabs>
        <w:rPr>
          <w:rFonts w:ascii="Times New Roman" w:hAnsi="Times New Roman" w:cs="Times New Roman"/>
          <w:sz w:val="24"/>
        </w:rPr>
      </w:pPr>
      <w:r w:rsidRPr="008C0C87">
        <w:rPr>
          <w:rFonts w:ascii="Times New Roman" w:hAnsi="Times New Roman" w:cs="Times New Roman"/>
          <w:sz w:val="24"/>
        </w:rPr>
        <w:t>12/5/2014 – 25/5/2014</w:t>
      </w:r>
    </w:p>
    <w:p w:rsidR="00CA2CC8" w:rsidRPr="008C0C87" w:rsidRDefault="00CA2CC8"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Thiết kế giao diện</w:t>
      </w:r>
      <w:r w:rsidR="007676F4" w:rsidRPr="008C0C87">
        <w:rPr>
          <w:rFonts w:ascii="Times New Roman" w:hAnsi="Times New Roman" w:cs="Times New Roman"/>
          <w:sz w:val="24"/>
        </w:rPr>
        <w:t>.</w:t>
      </w:r>
    </w:p>
    <w:p w:rsidR="00CA2CC8" w:rsidRPr="008C0C87" w:rsidRDefault="00CA2CC8"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Tạo Sample Data</w:t>
      </w:r>
      <w:r w:rsidR="007676F4" w:rsidRPr="008C0C87">
        <w:rPr>
          <w:rFonts w:ascii="Times New Roman" w:hAnsi="Times New Roman" w:cs="Times New Roman"/>
          <w:sz w:val="24"/>
        </w:rPr>
        <w:t>.</w:t>
      </w:r>
    </w:p>
    <w:p w:rsidR="007676F4" w:rsidRPr="008C0C87" w:rsidRDefault="007676F4"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Nhập liệu database.</w:t>
      </w:r>
    </w:p>
    <w:p w:rsidR="007676F4" w:rsidRPr="008C0C87" w:rsidRDefault="007676F4" w:rsidP="007676F4">
      <w:pPr>
        <w:pStyle w:val="ListParagraph"/>
        <w:tabs>
          <w:tab w:val="center" w:pos="3544"/>
        </w:tabs>
        <w:ind w:left="1800"/>
        <w:rPr>
          <w:rFonts w:ascii="Times New Roman" w:hAnsi="Times New Roman" w:cs="Times New Roman"/>
          <w:sz w:val="24"/>
        </w:rPr>
      </w:pPr>
    </w:p>
    <w:p w:rsidR="00CA2CC8" w:rsidRPr="008C0C87" w:rsidRDefault="00CA2CC8" w:rsidP="007676F4">
      <w:pPr>
        <w:pStyle w:val="ListParagraph"/>
        <w:numPr>
          <w:ilvl w:val="0"/>
          <w:numId w:val="13"/>
        </w:numPr>
        <w:tabs>
          <w:tab w:val="center" w:pos="3544"/>
        </w:tabs>
        <w:rPr>
          <w:rFonts w:ascii="Times New Roman" w:hAnsi="Times New Roman" w:cs="Times New Roman"/>
          <w:sz w:val="24"/>
        </w:rPr>
      </w:pPr>
      <w:r w:rsidRPr="008C0C87">
        <w:rPr>
          <w:rFonts w:ascii="Times New Roman" w:hAnsi="Times New Roman" w:cs="Times New Roman"/>
          <w:sz w:val="24"/>
        </w:rPr>
        <w:t>26/5/2014 – 2/6/2014</w:t>
      </w:r>
    </w:p>
    <w:p w:rsidR="00CA2CC8" w:rsidRPr="008C0C87" w:rsidRDefault="00CA2CC8"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Viết xử lý cho phân hệ User/Anonymous</w:t>
      </w:r>
      <w:r w:rsidR="007676F4" w:rsidRPr="008C0C87">
        <w:rPr>
          <w:rFonts w:ascii="Times New Roman" w:hAnsi="Times New Roman" w:cs="Times New Roman"/>
          <w:sz w:val="24"/>
        </w:rPr>
        <w:t>.</w:t>
      </w:r>
    </w:p>
    <w:p w:rsidR="00CA2CC8" w:rsidRPr="008C0C87" w:rsidRDefault="007676F4"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Viết xử lý cơ bản liên quan đến Database.</w:t>
      </w:r>
    </w:p>
    <w:p w:rsidR="007676F4" w:rsidRPr="008C0C87" w:rsidRDefault="007676F4" w:rsidP="007676F4">
      <w:pPr>
        <w:pStyle w:val="ListParagraph"/>
        <w:tabs>
          <w:tab w:val="center" w:pos="3544"/>
        </w:tabs>
        <w:ind w:left="1800"/>
        <w:rPr>
          <w:rFonts w:ascii="Times New Roman" w:hAnsi="Times New Roman" w:cs="Times New Roman"/>
          <w:sz w:val="24"/>
        </w:rPr>
      </w:pPr>
    </w:p>
    <w:p w:rsidR="007676F4" w:rsidRPr="008C0C87" w:rsidRDefault="007676F4" w:rsidP="007676F4">
      <w:pPr>
        <w:pStyle w:val="ListParagraph"/>
        <w:numPr>
          <w:ilvl w:val="0"/>
          <w:numId w:val="13"/>
        </w:numPr>
        <w:tabs>
          <w:tab w:val="center" w:pos="3544"/>
        </w:tabs>
        <w:rPr>
          <w:rFonts w:ascii="Times New Roman" w:hAnsi="Times New Roman" w:cs="Times New Roman"/>
          <w:sz w:val="24"/>
        </w:rPr>
      </w:pPr>
      <w:r w:rsidRPr="008C0C87">
        <w:rPr>
          <w:rFonts w:ascii="Times New Roman" w:hAnsi="Times New Roman" w:cs="Times New Roman"/>
          <w:sz w:val="24"/>
        </w:rPr>
        <w:t>3/6/2014 – 13/6/2014</w:t>
      </w:r>
    </w:p>
    <w:p w:rsidR="007676F4" w:rsidRPr="008C0C87" w:rsidRDefault="007676F4"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Viết xử lý cho phân hệ Admin.</w:t>
      </w:r>
    </w:p>
    <w:p w:rsidR="007676F4" w:rsidRPr="008C0C87" w:rsidRDefault="007676F4" w:rsidP="007676F4">
      <w:pPr>
        <w:pStyle w:val="ListParagraph"/>
        <w:tabs>
          <w:tab w:val="center" w:pos="3544"/>
        </w:tabs>
        <w:ind w:left="1800"/>
        <w:rPr>
          <w:rFonts w:ascii="Times New Roman" w:hAnsi="Times New Roman" w:cs="Times New Roman"/>
          <w:sz w:val="24"/>
        </w:rPr>
      </w:pPr>
    </w:p>
    <w:p w:rsidR="007676F4" w:rsidRPr="008C0C87" w:rsidRDefault="007676F4" w:rsidP="007676F4">
      <w:pPr>
        <w:pStyle w:val="ListParagraph"/>
        <w:numPr>
          <w:ilvl w:val="0"/>
          <w:numId w:val="13"/>
        </w:numPr>
        <w:tabs>
          <w:tab w:val="center" w:pos="3544"/>
        </w:tabs>
        <w:rPr>
          <w:rFonts w:ascii="Times New Roman" w:hAnsi="Times New Roman" w:cs="Times New Roman"/>
          <w:sz w:val="24"/>
        </w:rPr>
      </w:pPr>
      <w:r w:rsidRPr="008C0C87">
        <w:rPr>
          <w:rFonts w:ascii="Times New Roman" w:hAnsi="Times New Roman" w:cs="Times New Roman"/>
          <w:sz w:val="24"/>
        </w:rPr>
        <w:t>14/6/2014 – 16/6/2014</w:t>
      </w:r>
    </w:p>
    <w:p w:rsidR="007676F4" w:rsidRPr="008C0C87" w:rsidRDefault="007676F4"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Tổng sửa lỗi và test.</w:t>
      </w:r>
    </w:p>
    <w:p w:rsidR="007676F4" w:rsidRPr="008C0C87" w:rsidRDefault="007676F4" w:rsidP="007676F4">
      <w:pPr>
        <w:pStyle w:val="ListParagraph"/>
        <w:tabs>
          <w:tab w:val="center" w:pos="3544"/>
        </w:tabs>
        <w:ind w:left="1800"/>
        <w:rPr>
          <w:rFonts w:ascii="Times New Roman" w:hAnsi="Times New Roman" w:cs="Times New Roman"/>
          <w:sz w:val="24"/>
        </w:rPr>
      </w:pPr>
    </w:p>
    <w:p w:rsidR="007676F4" w:rsidRPr="008C0C87" w:rsidRDefault="007676F4" w:rsidP="007676F4">
      <w:pPr>
        <w:pStyle w:val="ListParagraph"/>
        <w:numPr>
          <w:ilvl w:val="0"/>
          <w:numId w:val="13"/>
        </w:numPr>
        <w:tabs>
          <w:tab w:val="center" w:pos="3544"/>
        </w:tabs>
        <w:rPr>
          <w:rFonts w:ascii="Times New Roman" w:hAnsi="Times New Roman" w:cs="Times New Roman"/>
          <w:sz w:val="24"/>
        </w:rPr>
      </w:pPr>
      <w:r w:rsidRPr="008C0C87">
        <w:rPr>
          <w:rFonts w:ascii="Times New Roman" w:hAnsi="Times New Roman" w:cs="Times New Roman"/>
          <w:sz w:val="24"/>
        </w:rPr>
        <w:t>17/7/2014</w:t>
      </w:r>
    </w:p>
    <w:p w:rsidR="007676F4" w:rsidRDefault="007676F4" w:rsidP="007676F4">
      <w:pPr>
        <w:pStyle w:val="ListParagraph"/>
        <w:numPr>
          <w:ilvl w:val="1"/>
          <w:numId w:val="13"/>
        </w:numPr>
        <w:tabs>
          <w:tab w:val="center" w:pos="3544"/>
        </w:tabs>
        <w:rPr>
          <w:rFonts w:ascii="Times New Roman" w:hAnsi="Times New Roman" w:cs="Times New Roman"/>
          <w:sz w:val="24"/>
        </w:rPr>
      </w:pPr>
      <w:r w:rsidRPr="008C0C87">
        <w:rPr>
          <w:rFonts w:ascii="Times New Roman" w:hAnsi="Times New Roman" w:cs="Times New Roman"/>
          <w:sz w:val="24"/>
        </w:rPr>
        <w:t>Vấn đáp đồ án tại phòng B11</w:t>
      </w:r>
    </w:p>
    <w:p w:rsidR="00686AC0" w:rsidRPr="00686AC0" w:rsidRDefault="00686AC0" w:rsidP="00686AC0">
      <w:pPr>
        <w:pStyle w:val="Heading1"/>
        <w:numPr>
          <w:ilvl w:val="0"/>
          <w:numId w:val="9"/>
        </w:numPr>
      </w:pPr>
      <w:r>
        <w:t xml:space="preserve">Danh sách các chức năng </w:t>
      </w:r>
    </w:p>
    <w:tbl>
      <w:tblPr>
        <w:tblStyle w:val="ReportTable"/>
        <w:tblW w:w="0" w:type="auto"/>
        <w:tblInd w:w="30" w:type="dxa"/>
        <w:tblLook w:val="04A0" w:firstRow="1" w:lastRow="0" w:firstColumn="1" w:lastColumn="0" w:noHBand="0" w:noVBand="1"/>
      </w:tblPr>
      <w:tblGrid>
        <w:gridCol w:w="763"/>
        <w:gridCol w:w="7571"/>
        <w:gridCol w:w="2131"/>
      </w:tblGrid>
      <w:tr w:rsidR="00686AC0" w:rsidTr="00686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rsidR="00686AC0" w:rsidRDefault="00686AC0" w:rsidP="00686AC0">
            <w:pPr>
              <w:tabs>
                <w:tab w:val="center" w:pos="3544"/>
              </w:tabs>
              <w:rPr>
                <w:rFonts w:ascii="Times New Roman" w:hAnsi="Times New Roman" w:cs="Times New Roman"/>
                <w:sz w:val="24"/>
              </w:rPr>
            </w:pPr>
          </w:p>
        </w:tc>
        <w:tc>
          <w:tcPr>
            <w:tcW w:w="7571" w:type="dxa"/>
          </w:tcPr>
          <w:p w:rsidR="00686AC0" w:rsidRDefault="00686AC0" w:rsidP="00686AC0">
            <w:pPr>
              <w:tabs>
                <w:tab w:val="center" w:pos="354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131" w:type="dxa"/>
          </w:tcPr>
          <w:p w:rsidR="00686AC0" w:rsidRDefault="00686AC0" w:rsidP="00686AC0">
            <w:pPr>
              <w:tabs>
                <w:tab w:val="center" w:pos="354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86AC0" w:rsidTr="00686AC0">
        <w:tc>
          <w:tcPr>
            <w:cnfStyle w:val="001000000000" w:firstRow="0" w:lastRow="0" w:firstColumn="1" w:lastColumn="0" w:oddVBand="0" w:evenVBand="0" w:oddHBand="0" w:evenHBand="0" w:firstRowFirstColumn="0" w:firstRowLastColumn="0" w:lastRowFirstColumn="0" w:lastRowLastColumn="0"/>
            <w:tcW w:w="763" w:type="dxa"/>
          </w:tcPr>
          <w:p w:rsidR="00686AC0" w:rsidRDefault="00686AC0" w:rsidP="00B20383">
            <w:pPr>
              <w:tabs>
                <w:tab w:val="center" w:pos="3544"/>
              </w:tabs>
              <w:jc w:val="center"/>
              <w:rPr>
                <w:rFonts w:ascii="Times New Roman" w:hAnsi="Times New Roman" w:cs="Times New Roman"/>
                <w:sz w:val="24"/>
              </w:rPr>
            </w:pPr>
            <w:r>
              <w:rPr>
                <w:rFonts w:ascii="Times New Roman" w:hAnsi="Times New Roman" w:cs="Times New Roman"/>
                <w:sz w:val="24"/>
              </w:rPr>
              <w:t>STT</w:t>
            </w:r>
          </w:p>
        </w:tc>
        <w:tc>
          <w:tcPr>
            <w:tcW w:w="7571" w:type="dxa"/>
          </w:tcPr>
          <w:p w:rsidR="00686AC0" w:rsidRDefault="00686AC0"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Tên chức năng</w:t>
            </w:r>
          </w:p>
        </w:tc>
        <w:tc>
          <w:tcPr>
            <w:tcW w:w="2131" w:type="dxa"/>
          </w:tcPr>
          <w:p w:rsidR="00686AC0" w:rsidRDefault="00686AC0"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Mức độ hoàn thành</w:t>
            </w:r>
          </w:p>
        </w:tc>
      </w:tr>
      <w:tr w:rsidR="00686AC0" w:rsidTr="00686AC0">
        <w:tc>
          <w:tcPr>
            <w:cnfStyle w:val="001000000000" w:firstRow="0" w:lastRow="0" w:firstColumn="1" w:lastColumn="0" w:oddVBand="0" w:evenVBand="0" w:oddHBand="0" w:evenHBand="0" w:firstRowFirstColumn="0" w:firstRowLastColumn="0" w:lastRowFirstColumn="0" w:lastRowLastColumn="0"/>
            <w:tcW w:w="763" w:type="dxa"/>
          </w:tcPr>
          <w:p w:rsidR="00686AC0" w:rsidRDefault="00686AC0" w:rsidP="00B20383">
            <w:pPr>
              <w:tabs>
                <w:tab w:val="center" w:pos="3544"/>
              </w:tabs>
              <w:jc w:val="center"/>
              <w:rPr>
                <w:rFonts w:ascii="Times New Roman" w:hAnsi="Times New Roman" w:cs="Times New Roman"/>
                <w:sz w:val="24"/>
              </w:rPr>
            </w:pPr>
            <w:r>
              <w:rPr>
                <w:rFonts w:ascii="Times New Roman" w:hAnsi="Times New Roman" w:cs="Times New Roman"/>
                <w:sz w:val="24"/>
              </w:rPr>
              <w:t>1</w:t>
            </w:r>
          </w:p>
        </w:tc>
        <w:tc>
          <w:tcPr>
            <w:tcW w:w="7571" w:type="dxa"/>
          </w:tcPr>
          <w:p w:rsidR="00686AC0" w:rsidRDefault="00686AC0"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Hiển thị 10 điện thoại mới nhất và bán chạy nhất</w:t>
            </w:r>
          </w:p>
        </w:tc>
        <w:tc>
          <w:tcPr>
            <w:tcW w:w="2131" w:type="dxa"/>
          </w:tcPr>
          <w:p w:rsidR="00686AC0" w:rsidRDefault="00B20383"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t>2</w:t>
            </w:r>
          </w:p>
        </w:tc>
        <w:tc>
          <w:tcPr>
            <w:tcW w:w="7571" w:type="dxa"/>
          </w:tcPr>
          <w:p w:rsidR="00B20383" w:rsidRDefault="00B20383"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Hiển thị danh sách loại điện thoại, nhà sản xuất</w:t>
            </w:r>
          </w:p>
        </w:tc>
        <w:tc>
          <w:tcPr>
            <w:tcW w:w="2131" w:type="dxa"/>
          </w:tcPr>
          <w:p w:rsidR="00B20383" w:rsidRDefault="00B20383"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t>3</w:t>
            </w:r>
          </w:p>
        </w:tc>
        <w:tc>
          <w:tcPr>
            <w:tcW w:w="7571" w:type="dxa"/>
          </w:tcPr>
          <w:p w:rsidR="00B20383" w:rsidRDefault="00B20383"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0383">
              <w:rPr>
                <w:rFonts w:ascii="Times New Roman" w:hAnsi="Times New Roman" w:cs="Times New Roman"/>
                <w:sz w:val="24"/>
              </w:rPr>
              <w:t>Hiển thị các điện thoại theo loại điện thoại hay điện thoại theo nhà sản xuấ</w:t>
            </w:r>
            <w:r>
              <w:rPr>
                <w:rFonts w:ascii="Times New Roman" w:hAnsi="Times New Roman" w:cs="Times New Roman"/>
                <w:sz w:val="24"/>
              </w:rPr>
              <w:t xml:space="preserve">t tương </w:t>
            </w:r>
            <w:r w:rsidRPr="00B20383">
              <w:rPr>
                <w:rFonts w:ascii="Times New Roman" w:hAnsi="Times New Roman" w:cs="Times New Roman"/>
                <w:sz w:val="24"/>
              </w:rPr>
              <w:t>ứng vừa được chọn</w:t>
            </w:r>
          </w:p>
        </w:tc>
        <w:tc>
          <w:tcPr>
            <w:tcW w:w="2131" w:type="dxa"/>
          </w:tcPr>
          <w:p w:rsidR="00B20383"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t>4</w:t>
            </w:r>
          </w:p>
        </w:tc>
        <w:tc>
          <w:tcPr>
            <w:tcW w:w="7571" w:type="dxa"/>
          </w:tcPr>
          <w:p w:rsidR="00B20383" w:rsidRPr="00B20383" w:rsidRDefault="00B20383"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0383">
              <w:rPr>
                <w:rFonts w:ascii="Times New Roman" w:hAnsi="Times New Roman" w:cs="Times New Roman"/>
                <w:sz w:val="24"/>
              </w:rPr>
              <w:t>Chỉ hiện cho phép người dùng thực hiện tìm kiếm</w:t>
            </w:r>
            <w:bookmarkStart w:id="5" w:name="_GoBack"/>
            <w:bookmarkEnd w:id="5"/>
            <w:r w:rsidRPr="00B20383">
              <w:rPr>
                <w:rFonts w:ascii="Times New Roman" w:hAnsi="Times New Roman" w:cs="Times New Roman"/>
                <w:sz w:val="24"/>
              </w:rPr>
              <w:t xml:space="preserve"> trên một tiêu chí tìm kiế</w:t>
            </w:r>
            <w:r>
              <w:rPr>
                <w:rFonts w:ascii="Times New Roman" w:hAnsi="Times New Roman" w:cs="Times New Roman"/>
                <w:sz w:val="24"/>
              </w:rPr>
              <w:t xml:space="preserve">m </w:t>
            </w:r>
            <w:r w:rsidRPr="00B20383">
              <w:rPr>
                <w:rFonts w:ascii="Times New Roman" w:hAnsi="Times New Roman" w:cs="Times New Roman"/>
                <w:sz w:val="24"/>
              </w:rPr>
              <w:t>dự</w:t>
            </w:r>
            <w:r>
              <w:rPr>
                <w:rFonts w:ascii="Times New Roman" w:hAnsi="Times New Roman" w:cs="Times New Roman"/>
                <w:sz w:val="24"/>
              </w:rPr>
              <w:t xml:space="preserve">a </w:t>
            </w:r>
            <w:r w:rsidRPr="00B20383">
              <w:rPr>
                <w:rFonts w:ascii="Times New Roman" w:hAnsi="Times New Roman" w:cs="Times New Roman"/>
                <w:sz w:val="24"/>
              </w:rPr>
              <w:t>vào tên của điện thoại</w:t>
            </w:r>
          </w:p>
        </w:tc>
        <w:tc>
          <w:tcPr>
            <w:tcW w:w="2131" w:type="dxa"/>
          </w:tcPr>
          <w:p w:rsidR="00B20383"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t>5</w:t>
            </w:r>
          </w:p>
        </w:tc>
        <w:tc>
          <w:tcPr>
            <w:tcW w:w="7571" w:type="dxa"/>
          </w:tcPr>
          <w:p w:rsidR="00B20383" w:rsidRPr="00B20383" w:rsidRDefault="00B20383" w:rsidP="00B20383">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0383">
              <w:rPr>
                <w:rFonts w:ascii="Times New Roman" w:hAnsi="Times New Roman" w:cs="Times New Roman"/>
                <w:sz w:val="24"/>
              </w:rPr>
              <w:t>Cho phép người dùng thực hiện tìm kiếm trên nhiều tiêu chí như: tên điệ</w:t>
            </w:r>
            <w:r>
              <w:rPr>
                <w:rFonts w:ascii="Times New Roman" w:hAnsi="Times New Roman" w:cs="Times New Roman"/>
                <w:sz w:val="24"/>
              </w:rPr>
              <w:t xml:space="preserve">n </w:t>
            </w:r>
            <w:r w:rsidRPr="00B20383">
              <w:rPr>
                <w:rFonts w:ascii="Times New Roman" w:hAnsi="Times New Roman" w:cs="Times New Roman"/>
                <w:sz w:val="24"/>
              </w:rPr>
              <w:t>thoạ</w:t>
            </w:r>
            <w:r>
              <w:rPr>
                <w:rFonts w:ascii="Times New Roman" w:hAnsi="Times New Roman" w:cs="Times New Roman"/>
                <w:sz w:val="24"/>
              </w:rPr>
              <w:t xml:space="preserve">i, </w:t>
            </w:r>
            <w:r w:rsidRPr="00B20383">
              <w:rPr>
                <w:rFonts w:ascii="Times New Roman" w:hAnsi="Times New Roman" w:cs="Times New Roman"/>
                <w:sz w:val="24"/>
              </w:rPr>
              <w:t>loại điện thoại, nhà sản xuất, giá bán từ khoản nào đến khoản nào…</w:t>
            </w:r>
          </w:p>
        </w:tc>
        <w:tc>
          <w:tcPr>
            <w:tcW w:w="2131" w:type="dxa"/>
          </w:tcPr>
          <w:p w:rsidR="00B20383"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t>6</w:t>
            </w:r>
          </w:p>
        </w:tc>
        <w:tc>
          <w:tcPr>
            <w:tcW w:w="7571" w:type="dxa"/>
          </w:tcPr>
          <w:p w:rsidR="00B20383" w:rsidRPr="00B20383" w:rsidRDefault="00B20383"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0383">
              <w:rPr>
                <w:rFonts w:ascii="Times New Roman" w:hAnsi="Times New Roman" w:cs="Times New Roman"/>
                <w:sz w:val="24"/>
              </w:rPr>
              <w:t>Thiết kế giao diện hiển thị chức năng đăng nhập vào hệ thống bằng tài khoảng củ</w:t>
            </w:r>
            <w:r>
              <w:rPr>
                <w:rFonts w:ascii="Times New Roman" w:hAnsi="Times New Roman" w:cs="Times New Roman"/>
                <w:sz w:val="24"/>
              </w:rPr>
              <w:t xml:space="preserve">a </w:t>
            </w:r>
            <w:r w:rsidRPr="00B20383">
              <w:rPr>
                <w:rFonts w:ascii="Times New Roman" w:hAnsi="Times New Roman" w:cs="Times New Roman"/>
                <w:sz w:val="24"/>
              </w:rPr>
              <w:t>người dùng. Nếu không đăng nhập được thì hiển thị</w:t>
            </w:r>
            <w:r>
              <w:rPr>
                <w:rFonts w:ascii="Times New Roman" w:hAnsi="Times New Roman" w:cs="Times New Roman"/>
                <w:sz w:val="24"/>
              </w:rPr>
              <w:t xml:space="preserve"> thông báo </w:t>
            </w:r>
            <w:r w:rsidRPr="00B20383">
              <w:rPr>
                <w:rFonts w:ascii="Times New Roman" w:hAnsi="Times New Roman" w:cs="Times New Roman"/>
                <w:sz w:val="24"/>
              </w:rPr>
              <w:t>lỗi cho người dùng.</w:t>
            </w:r>
          </w:p>
        </w:tc>
        <w:tc>
          <w:tcPr>
            <w:tcW w:w="2131" w:type="dxa"/>
          </w:tcPr>
          <w:p w:rsidR="00B20383"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t>7</w:t>
            </w:r>
          </w:p>
        </w:tc>
        <w:tc>
          <w:tcPr>
            <w:tcW w:w="7571" w:type="dxa"/>
          </w:tcPr>
          <w:p w:rsidR="00B20383" w:rsidRPr="00B20383" w:rsidRDefault="00B20383"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Đăng kí thỏa yêu cầu như đặc tả, có hỗ trợ Captcha</w:t>
            </w:r>
          </w:p>
        </w:tc>
        <w:tc>
          <w:tcPr>
            <w:tcW w:w="2131" w:type="dxa"/>
          </w:tcPr>
          <w:p w:rsidR="00B20383" w:rsidRDefault="00B20383"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t>8</w:t>
            </w:r>
          </w:p>
        </w:tc>
        <w:tc>
          <w:tcPr>
            <w:tcW w:w="7571" w:type="dxa"/>
          </w:tcPr>
          <w:p w:rsidR="00B20383" w:rsidRDefault="00B20383"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0383">
              <w:rPr>
                <w:rFonts w:ascii="Times New Roman" w:hAnsi="Times New Roman" w:cs="Times New Roman"/>
                <w:sz w:val="24"/>
              </w:rPr>
              <w:t>Cho phép người dùng lựa chọn mua một món điện thoại nào đó bỏ vào giỏ hàng.</w:t>
            </w:r>
          </w:p>
        </w:tc>
        <w:tc>
          <w:tcPr>
            <w:tcW w:w="2131" w:type="dxa"/>
          </w:tcPr>
          <w:p w:rsidR="00B20383"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lastRenderedPageBreak/>
              <w:t>9</w:t>
            </w:r>
          </w:p>
        </w:tc>
        <w:tc>
          <w:tcPr>
            <w:tcW w:w="7571" w:type="dxa"/>
          </w:tcPr>
          <w:p w:rsidR="00B20383" w:rsidRPr="00B20383" w:rsidRDefault="00B20383"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0383">
              <w:rPr>
                <w:rFonts w:ascii="Times New Roman" w:hAnsi="Times New Roman" w:cs="Times New Roman"/>
                <w:sz w:val="24"/>
              </w:rPr>
              <w:t>Thực hiện quản lý các món điện thoại mà người dùng đã đã thực hiện mua và bỏ</w:t>
            </w:r>
            <w:r>
              <w:rPr>
                <w:rFonts w:ascii="Times New Roman" w:hAnsi="Times New Roman" w:cs="Times New Roman"/>
                <w:sz w:val="24"/>
              </w:rPr>
              <w:t xml:space="preserve"> </w:t>
            </w:r>
            <w:r w:rsidRPr="00B20383">
              <w:rPr>
                <w:rFonts w:ascii="Times New Roman" w:hAnsi="Times New Roman" w:cs="Times New Roman"/>
                <w:sz w:val="24"/>
              </w:rPr>
              <w:t>vào giỏ hàng như: thay đổi số lượng mua của một món điện thoại, hủy loại điệ</w:t>
            </w:r>
            <w:r>
              <w:rPr>
                <w:rFonts w:ascii="Times New Roman" w:hAnsi="Times New Roman" w:cs="Times New Roman"/>
                <w:sz w:val="24"/>
              </w:rPr>
              <w:t xml:space="preserve">n </w:t>
            </w:r>
            <w:r w:rsidRPr="00B20383">
              <w:rPr>
                <w:rFonts w:ascii="Times New Roman" w:hAnsi="Times New Roman" w:cs="Times New Roman"/>
                <w:sz w:val="24"/>
              </w:rPr>
              <w:t>thoại đã chọn.</w:t>
            </w:r>
          </w:p>
        </w:tc>
        <w:tc>
          <w:tcPr>
            <w:tcW w:w="2131" w:type="dxa"/>
          </w:tcPr>
          <w:p w:rsidR="00B20383"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B20383" w:rsidTr="00686AC0">
        <w:tc>
          <w:tcPr>
            <w:cnfStyle w:val="001000000000" w:firstRow="0" w:lastRow="0" w:firstColumn="1" w:lastColumn="0" w:oddVBand="0" w:evenVBand="0" w:oddHBand="0" w:evenHBand="0" w:firstRowFirstColumn="0" w:firstRowLastColumn="0" w:lastRowFirstColumn="0" w:lastRowLastColumn="0"/>
            <w:tcW w:w="763" w:type="dxa"/>
          </w:tcPr>
          <w:p w:rsidR="00B20383" w:rsidRDefault="00B20383" w:rsidP="00B20383">
            <w:pPr>
              <w:tabs>
                <w:tab w:val="center" w:pos="3544"/>
              </w:tabs>
              <w:jc w:val="center"/>
              <w:rPr>
                <w:rFonts w:ascii="Times New Roman" w:hAnsi="Times New Roman" w:cs="Times New Roman"/>
                <w:sz w:val="24"/>
              </w:rPr>
            </w:pPr>
            <w:r>
              <w:rPr>
                <w:rFonts w:ascii="Times New Roman" w:hAnsi="Times New Roman" w:cs="Times New Roman"/>
                <w:sz w:val="24"/>
              </w:rPr>
              <w:t>10</w:t>
            </w:r>
          </w:p>
        </w:tc>
        <w:tc>
          <w:tcPr>
            <w:tcW w:w="7571" w:type="dxa"/>
          </w:tcPr>
          <w:p w:rsidR="00B20383" w:rsidRPr="00B20383" w:rsidRDefault="00B20383" w:rsidP="00B20383">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0383">
              <w:rPr>
                <w:rFonts w:ascii="Times New Roman" w:hAnsi="Times New Roman" w:cs="Times New Roman"/>
                <w:sz w:val="24"/>
              </w:rPr>
              <w:t>Thực hiện thanh toán toàn bộ giỏ hàng và lưu xuống CSDL. Cập nhật lại số</w:t>
            </w:r>
            <w:r>
              <w:rPr>
                <w:rFonts w:ascii="Times New Roman" w:hAnsi="Times New Roman" w:cs="Times New Roman"/>
                <w:sz w:val="24"/>
              </w:rPr>
              <w:t xml:space="preserve"> </w:t>
            </w:r>
            <w:r w:rsidRPr="00B20383">
              <w:rPr>
                <w:rFonts w:ascii="Times New Roman" w:hAnsi="Times New Roman" w:cs="Times New Roman"/>
                <w:sz w:val="24"/>
              </w:rPr>
              <w:t>lượ</w:t>
            </w:r>
            <w:r>
              <w:rPr>
                <w:rFonts w:ascii="Times New Roman" w:hAnsi="Times New Roman" w:cs="Times New Roman"/>
                <w:sz w:val="24"/>
              </w:rPr>
              <w:t xml:space="preserve">ng </w:t>
            </w:r>
            <w:r w:rsidRPr="00B20383">
              <w:rPr>
                <w:rFonts w:ascii="Times New Roman" w:hAnsi="Times New Roman" w:cs="Times New Roman"/>
                <w:sz w:val="24"/>
              </w:rPr>
              <w:t>các sản phẩm vừa mới được bán.</w:t>
            </w:r>
          </w:p>
        </w:tc>
        <w:tc>
          <w:tcPr>
            <w:tcW w:w="2131" w:type="dxa"/>
          </w:tcPr>
          <w:p w:rsidR="00B20383"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CE3E2B" w:rsidTr="00686AC0">
        <w:tc>
          <w:tcPr>
            <w:cnfStyle w:val="001000000000" w:firstRow="0" w:lastRow="0" w:firstColumn="1" w:lastColumn="0" w:oddVBand="0" w:evenVBand="0" w:oddHBand="0" w:evenHBand="0" w:firstRowFirstColumn="0" w:firstRowLastColumn="0" w:lastRowFirstColumn="0" w:lastRowLastColumn="0"/>
            <w:tcW w:w="763" w:type="dxa"/>
          </w:tcPr>
          <w:p w:rsidR="00CE3E2B" w:rsidRDefault="00CE3E2B" w:rsidP="00B20383">
            <w:pPr>
              <w:tabs>
                <w:tab w:val="center" w:pos="3544"/>
              </w:tabs>
              <w:jc w:val="center"/>
              <w:rPr>
                <w:rFonts w:ascii="Times New Roman" w:hAnsi="Times New Roman" w:cs="Times New Roman"/>
                <w:sz w:val="24"/>
              </w:rPr>
            </w:pPr>
            <w:r>
              <w:rPr>
                <w:rFonts w:ascii="Times New Roman" w:hAnsi="Times New Roman" w:cs="Times New Roman"/>
                <w:sz w:val="24"/>
              </w:rPr>
              <w:t>11</w:t>
            </w:r>
          </w:p>
        </w:tc>
        <w:tc>
          <w:tcPr>
            <w:tcW w:w="7571" w:type="dxa"/>
          </w:tcPr>
          <w:p w:rsidR="00CE3E2B" w:rsidRPr="00B20383" w:rsidRDefault="00CE3E2B" w:rsidP="00CE3E2B">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3E2B">
              <w:rPr>
                <w:rFonts w:ascii="Times New Roman" w:hAnsi="Times New Roman" w:cs="Times New Roman"/>
                <w:sz w:val="24"/>
              </w:rPr>
              <w:t>Xây dựng 5 chức năng thêm, xóa, sửa, liệt kê và tìm kiếm thông tin của điện thoại</w:t>
            </w:r>
          </w:p>
        </w:tc>
        <w:tc>
          <w:tcPr>
            <w:tcW w:w="2131" w:type="dxa"/>
          </w:tcPr>
          <w:p w:rsidR="00CE3E2B"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CE3E2B" w:rsidTr="00686AC0">
        <w:tc>
          <w:tcPr>
            <w:cnfStyle w:val="001000000000" w:firstRow="0" w:lastRow="0" w:firstColumn="1" w:lastColumn="0" w:oddVBand="0" w:evenVBand="0" w:oddHBand="0" w:evenHBand="0" w:firstRowFirstColumn="0" w:firstRowLastColumn="0" w:lastRowFirstColumn="0" w:lastRowLastColumn="0"/>
            <w:tcW w:w="763" w:type="dxa"/>
          </w:tcPr>
          <w:p w:rsidR="00CE3E2B" w:rsidRDefault="00CE3E2B" w:rsidP="00B20383">
            <w:pPr>
              <w:tabs>
                <w:tab w:val="center" w:pos="3544"/>
              </w:tabs>
              <w:jc w:val="center"/>
              <w:rPr>
                <w:rFonts w:ascii="Times New Roman" w:hAnsi="Times New Roman" w:cs="Times New Roman"/>
                <w:sz w:val="24"/>
              </w:rPr>
            </w:pPr>
            <w:r>
              <w:rPr>
                <w:rFonts w:ascii="Times New Roman" w:hAnsi="Times New Roman" w:cs="Times New Roman"/>
                <w:sz w:val="24"/>
              </w:rPr>
              <w:t>12</w:t>
            </w:r>
          </w:p>
        </w:tc>
        <w:tc>
          <w:tcPr>
            <w:tcW w:w="7571" w:type="dxa"/>
          </w:tcPr>
          <w:p w:rsidR="00CE3E2B" w:rsidRPr="00CE3E2B" w:rsidRDefault="00CE3E2B" w:rsidP="00CE3E2B">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3E2B">
              <w:rPr>
                <w:rFonts w:ascii="Times New Roman" w:hAnsi="Times New Roman" w:cs="Times New Roman"/>
                <w:sz w:val="24"/>
              </w:rPr>
              <w:t>Xây dựng 5 chức năng thêm, xóa, sửa, liệt kê và tìm kiếm thông tin của loại điện</w:t>
            </w:r>
            <w:r>
              <w:rPr>
                <w:rFonts w:ascii="Times New Roman" w:hAnsi="Times New Roman" w:cs="Times New Roman"/>
                <w:sz w:val="24"/>
              </w:rPr>
              <w:t xml:space="preserve"> </w:t>
            </w:r>
            <w:r w:rsidRPr="00CE3E2B">
              <w:rPr>
                <w:rFonts w:ascii="Times New Roman" w:hAnsi="Times New Roman" w:cs="Times New Roman"/>
                <w:sz w:val="24"/>
              </w:rPr>
              <w:t>thoại</w:t>
            </w:r>
          </w:p>
        </w:tc>
        <w:tc>
          <w:tcPr>
            <w:tcW w:w="2131" w:type="dxa"/>
          </w:tcPr>
          <w:p w:rsidR="00CE3E2B"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CE3E2B" w:rsidTr="00686AC0">
        <w:tc>
          <w:tcPr>
            <w:cnfStyle w:val="001000000000" w:firstRow="0" w:lastRow="0" w:firstColumn="1" w:lastColumn="0" w:oddVBand="0" w:evenVBand="0" w:oddHBand="0" w:evenHBand="0" w:firstRowFirstColumn="0" w:firstRowLastColumn="0" w:lastRowFirstColumn="0" w:lastRowLastColumn="0"/>
            <w:tcW w:w="763" w:type="dxa"/>
          </w:tcPr>
          <w:p w:rsidR="00CE3E2B" w:rsidRDefault="00CE3E2B" w:rsidP="00B20383">
            <w:pPr>
              <w:tabs>
                <w:tab w:val="center" w:pos="3544"/>
              </w:tabs>
              <w:jc w:val="center"/>
              <w:rPr>
                <w:rFonts w:ascii="Times New Roman" w:hAnsi="Times New Roman" w:cs="Times New Roman"/>
                <w:sz w:val="24"/>
              </w:rPr>
            </w:pPr>
            <w:r>
              <w:rPr>
                <w:rFonts w:ascii="Times New Roman" w:hAnsi="Times New Roman" w:cs="Times New Roman"/>
                <w:sz w:val="24"/>
              </w:rPr>
              <w:t>13</w:t>
            </w:r>
          </w:p>
        </w:tc>
        <w:tc>
          <w:tcPr>
            <w:tcW w:w="7571" w:type="dxa"/>
          </w:tcPr>
          <w:p w:rsidR="00CE3E2B" w:rsidRPr="00CE3E2B" w:rsidRDefault="00CE3E2B" w:rsidP="00CE3E2B">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3E2B">
              <w:rPr>
                <w:rFonts w:ascii="Times New Roman" w:hAnsi="Times New Roman" w:cs="Times New Roman"/>
                <w:sz w:val="24"/>
              </w:rPr>
              <w:t>Xây dựng 5 chức năng thêm, xóa, sửa, liệt kê và tìm kiếm thông tin của nhà sả</w:t>
            </w:r>
            <w:r>
              <w:rPr>
                <w:rFonts w:ascii="Times New Roman" w:hAnsi="Times New Roman" w:cs="Times New Roman"/>
                <w:sz w:val="24"/>
              </w:rPr>
              <w:t xml:space="preserve">n </w:t>
            </w:r>
            <w:r w:rsidRPr="00CE3E2B">
              <w:rPr>
                <w:rFonts w:ascii="Times New Roman" w:hAnsi="Times New Roman" w:cs="Times New Roman"/>
                <w:sz w:val="24"/>
              </w:rPr>
              <w:t>xuất</w:t>
            </w:r>
          </w:p>
        </w:tc>
        <w:tc>
          <w:tcPr>
            <w:tcW w:w="2131" w:type="dxa"/>
          </w:tcPr>
          <w:p w:rsidR="00CE3E2B"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CE3E2B" w:rsidTr="00686AC0">
        <w:tc>
          <w:tcPr>
            <w:cnfStyle w:val="001000000000" w:firstRow="0" w:lastRow="0" w:firstColumn="1" w:lastColumn="0" w:oddVBand="0" w:evenVBand="0" w:oddHBand="0" w:evenHBand="0" w:firstRowFirstColumn="0" w:firstRowLastColumn="0" w:lastRowFirstColumn="0" w:lastRowLastColumn="0"/>
            <w:tcW w:w="763" w:type="dxa"/>
          </w:tcPr>
          <w:p w:rsidR="00CE3E2B" w:rsidRDefault="00CE3E2B" w:rsidP="00B20383">
            <w:pPr>
              <w:tabs>
                <w:tab w:val="center" w:pos="3544"/>
              </w:tabs>
              <w:jc w:val="center"/>
              <w:rPr>
                <w:rFonts w:ascii="Times New Roman" w:hAnsi="Times New Roman" w:cs="Times New Roman"/>
                <w:sz w:val="24"/>
              </w:rPr>
            </w:pPr>
            <w:r>
              <w:rPr>
                <w:rFonts w:ascii="Times New Roman" w:hAnsi="Times New Roman" w:cs="Times New Roman"/>
                <w:sz w:val="24"/>
              </w:rPr>
              <w:t>14</w:t>
            </w:r>
          </w:p>
        </w:tc>
        <w:tc>
          <w:tcPr>
            <w:tcW w:w="7571" w:type="dxa"/>
          </w:tcPr>
          <w:p w:rsidR="00CE3E2B" w:rsidRPr="00CE3E2B" w:rsidRDefault="00CE3E2B" w:rsidP="00CE3E2B">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3E2B">
              <w:rPr>
                <w:rFonts w:ascii="Times New Roman" w:hAnsi="Times New Roman" w:cs="Times New Roman"/>
                <w:sz w:val="24"/>
              </w:rPr>
              <w:t>Xây dựng 5 chức năng thêm, xóa, sửa, liệt kê và tìm kiếm thông tin tài khoả</w:t>
            </w:r>
            <w:r>
              <w:rPr>
                <w:rFonts w:ascii="Times New Roman" w:hAnsi="Times New Roman" w:cs="Times New Roman"/>
                <w:sz w:val="24"/>
              </w:rPr>
              <w:t xml:space="preserve">n </w:t>
            </w:r>
            <w:r w:rsidRPr="00CE3E2B">
              <w:rPr>
                <w:rFonts w:ascii="Times New Roman" w:hAnsi="Times New Roman" w:cs="Times New Roman"/>
                <w:sz w:val="24"/>
              </w:rPr>
              <w:t>người dùng.</w:t>
            </w:r>
          </w:p>
        </w:tc>
        <w:tc>
          <w:tcPr>
            <w:tcW w:w="2131" w:type="dxa"/>
          </w:tcPr>
          <w:p w:rsidR="00CE3E2B"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99%</w:t>
            </w:r>
          </w:p>
        </w:tc>
      </w:tr>
      <w:tr w:rsidR="00CE3E2B" w:rsidTr="00686AC0">
        <w:tc>
          <w:tcPr>
            <w:cnfStyle w:val="001000000000" w:firstRow="0" w:lastRow="0" w:firstColumn="1" w:lastColumn="0" w:oddVBand="0" w:evenVBand="0" w:oddHBand="0" w:evenHBand="0" w:firstRowFirstColumn="0" w:firstRowLastColumn="0" w:lastRowFirstColumn="0" w:lastRowLastColumn="0"/>
            <w:tcW w:w="763" w:type="dxa"/>
          </w:tcPr>
          <w:p w:rsidR="00CE3E2B" w:rsidRDefault="00CE3E2B" w:rsidP="00B20383">
            <w:pPr>
              <w:tabs>
                <w:tab w:val="center" w:pos="3544"/>
              </w:tabs>
              <w:jc w:val="center"/>
              <w:rPr>
                <w:rFonts w:ascii="Times New Roman" w:hAnsi="Times New Roman" w:cs="Times New Roman"/>
                <w:sz w:val="24"/>
              </w:rPr>
            </w:pPr>
            <w:r>
              <w:rPr>
                <w:rFonts w:ascii="Times New Roman" w:hAnsi="Times New Roman" w:cs="Times New Roman"/>
                <w:sz w:val="24"/>
              </w:rPr>
              <w:t>15</w:t>
            </w:r>
          </w:p>
        </w:tc>
        <w:tc>
          <w:tcPr>
            <w:tcW w:w="7571" w:type="dxa"/>
          </w:tcPr>
          <w:p w:rsidR="00CE3E2B" w:rsidRPr="00CE3E2B" w:rsidRDefault="00CE3E2B" w:rsidP="00CE3E2B">
            <w:pPr>
              <w:tabs>
                <w:tab w:val="center" w:pos="3544"/>
              </w:tabs>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E3E2B">
              <w:rPr>
                <w:rFonts w:ascii="Times New Roman" w:hAnsi="Times New Roman" w:cs="Times New Roman"/>
                <w:sz w:val="24"/>
              </w:rPr>
              <w:t>Xây dựng 5 chức năng thêm, xóa, sửa, liệt kê và tìm kiếm thông tin đơn đặ</w:t>
            </w:r>
            <w:r>
              <w:rPr>
                <w:rFonts w:ascii="Times New Roman" w:hAnsi="Times New Roman" w:cs="Times New Roman"/>
                <w:sz w:val="24"/>
              </w:rPr>
              <w:t xml:space="preserve">t hàng </w:t>
            </w:r>
            <w:r w:rsidRPr="00CE3E2B">
              <w:rPr>
                <w:rFonts w:ascii="Times New Roman" w:hAnsi="Times New Roman" w:cs="Times New Roman"/>
                <w:sz w:val="24"/>
              </w:rPr>
              <w:t>(trong đó, sẽ thực hiện lại việc cập nhật đơn tình trạng của đơn đặ</w:t>
            </w:r>
            <w:r>
              <w:rPr>
                <w:rFonts w:ascii="Times New Roman" w:hAnsi="Times New Roman" w:cs="Times New Roman"/>
                <w:sz w:val="24"/>
              </w:rPr>
              <w:t xml:space="preserve">t </w:t>
            </w:r>
            <w:r w:rsidRPr="00CE3E2B">
              <w:rPr>
                <w:rFonts w:ascii="Times New Roman" w:hAnsi="Times New Roman" w:cs="Times New Roman"/>
                <w:sz w:val="24"/>
              </w:rPr>
              <w:t>hàng khi tiế</w:t>
            </w:r>
            <w:r>
              <w:rPr>
                <w:rFonts w:ascii="Times New Roman" w:hAnsi="Times New Roman" w:cs="Times New Roman"/>
                <w:sz w:val="24"/>
              </w:rPr>
              <w:t xml:space="preserve">n </w:t>
            </w:r>
            <w:r w:rsidRPr="00CE3E2B">
              <w:rPr>
                <w:rFonts w:ascii="Times New Roman" w:hAnsi="Times New Roman" w:cs="Times New Roman"/>
                <w:sz w:val="24"/>
              </w:rPr>
              <w:t>hành giao điện thoại cho khách).</w:t>
            </w:r>
          </w:p>
        </w:tc>
        <w:tc>
          <w:tcPr>
            <w:tcW w:w="2131" w:type="dxa"/>
          </w:tcPr>
          <w:p w:rsidR="00CE3E2B" w:rsidRDefault="00CE3E2B" w:rsidP="00686AC0">
            <w:pPr>
              <w:tabs>
                <w:tab w:val="center" w:pos="354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95%</w:t>
            </w:r>
          </w:p>
        </w:tc>
      </w:tr>
    </w:tbl>
    <w:p w:rsidR="00686AC0" w:rsidRPr="00686AC0" w:rsidRDefault="00686AC0" w:rsidP="00686AC0">
      <w:pPr>
        <w:tabs>
          <w:tab w:val="center" w:pos="3544"/>
        </w:tabs>
        <w:rPr>
          <w:rFonts w:ascii="Times New Roman" w:hAnsi="Times New Roman" w:cs="Times New Roman"/>
          <w:sz w:val="24"/>
        </w:rPr>
      </w:pPr>
    </w:p>
    <w:p w:rsidR="007676F4" w:rsidRPr="008C0C87" w:rsidRDefault="00CA2CC8" w:rsidP="007676F4">
      <w:pPr>
        <w:pStyle w:val="Heading1"/>
        <w:numPr>
          <w:ilvl w:val="0"/>
          <w:numId w:val="9"/>
        </w:numPr>
        <w:rPr>
          <w:rFonts w:ascii="Times New Roman" w:hAnsi="Times New Roman" w:cs="Times New Roman"/>
          <w:sz w:val="34"/>
        </w:rPr>
      </w:pPr>
      <w:r w:rsidRPr="008C0C87">
        <w:rPr>
          <w:rFonts w:ascii="Times New Roman" w:hAnsi="Times New Roman" w:cs="Times New Roman"/>
          <w:sz w:val="34"/>
        </w:rPr>
        <w:t xml:space="preserve">Chi tiết các </w:t>
      </w:r>
      <w:r w:rsidR="007676F4" w:rsidRPr="008C0C87">
        <w:rPr>
          <w:rFonts w:ascii="Times New Roman" w:hAnsi="Times New Roman" w:cs="Times New Roman"/>
          <w:sz w:val="34"/>
        </w:rPr>
        <w:t>trang</w:t>
      </w:r>
    </w:p>
    <w:p w:rsidR="007676F4" w:rsidRPr="008C0C87" w:rsidRDefault="007676F4" w:rsidP="007676F4">
      <w:pPr>
        <w:pStyle w:val="Heading2"/>
        <w:numPr>
          <w:ilvl w:val="0"/>
          <w:numId w:val="18"/>
        </w:numPr>
        <w:rPr>
          <w:rFonts w:ascii="Times New Roman" w:hAnsi="Times New Roman" w:cs="Times New Roman"/>
          <w:sz w:val="26"/>
        </w:rPr>
      </w:pPr>
      <w:r w:rsidRPr="008C0C87">
        <w:rPr>
          <w:rFonts w:ascii="Times New Roman" w:hAnsi="Times New Roman" w:cs="Times New Roman"/>
          <w:sz w:val="26"/>
        </w:rPr>
        <w:t>Phân hệ Guest/Anonymous và registered user</w:t>
      </w:r>
    </w:p>
    <w:p w:rsidR="007676F4" w:rsidRPr="008C0C87" w:rsidRDefault="007676F4" w:rsidP="007676F4">
      <w:pPr>
        <w:pStyle w:val="Heading3"/>
        <w:numPr>
          <w:ilvl w:val="0"/>
          <w:numId w:val="19"/>
        </w:numPr>
        <w:rPr>
          <w:rFonts w:ascii="Times New Roman" w:hAnsi="Times New Roman" w:cs="Times New Roman"/>
          <w:sz w:val="26"/>
        </w:rPr>
      </w:pPr>
      <w:r w:rsidRPr="008C0C87">
        <w:rPr>
          <w:rFonts w:ascii="Times New Roman" w:hAnsi="Times New Roman" w:cs="Times New Roman"/>
          <w:sz w:val="26"/>
        </w:rPr>
        <w:t>Trang chủ</w:t>
      </w:r>
    </w:p>
    <w:p w:rsidR="007676F4" w:rsidRPr="008C0C87" w:rsidRDefault="007676F4" w:rsidP="007676F4">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Slider để hiển thị quảng cáo cho trang.</w:t>
      </w:r>
    </w:p>
    <w:p w:rsidR="007676F4" w:rsidRPr="008C0C87" w:rsidRDefault="007676F4" w:rsidP="007676F4">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Thanh nav hiển thị các hãng điện thoại.</w:t>
      </w:r>
    </w:p>
    <w:p w:rsidR="007676F4" w:rsidRPr="008C0C87" w:rsidRDefault="007676F4" w:rsidP="007676F4">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 xml:space="preserve">Thanh sidebar bên phải giới thiệu </w:t>
      </w:r>
      <w:r w:rsidR="0019699F" w:rsidRPr="008C0C87">
        <w:rPr>
          <w:rFonts w:ascii="Times New Roman" w:hAnsi="Times New Roman" w:cs="Times New Roman"/>
          <w:sz w:val="24"/>
        </w:rPr>
        <w:t>10</w:t>
      </w:r>
      <w:r w:rsidRPr="008C0C87">
        <w:rPr>
          <w:rFonts w:ascii="Times New Roman" w:hAnsi="Times New Roman" w:cs="Times New Roman"/>
          <w:sz w:val="24"/>
        </w:rPr>
        <w:t xml:space="preserve"> sản phẩm mới nhất.</w:t>
      </w:r>
    </w:p>
    <w:p w:rsidR="007676F4" w:rsidRPr="008C0C87" w:rsidRDefault="007676F4" w:rsidP="007676F4">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Nội dung chính giới thiệ</w:t>
      </w:r>
      <w:r w:rsidR="0019699F" w:rsidRPr="008C0C87">
        <w:rPr>
          <w:rFonts w:ascii="Times New Roman" w:hAnsi="Times New Roman" w:cs="Times New Roman"/>
          <w:sz w:val="24"/>
        </w:rPr>
        <w:t>u 24</w:t>
      </w:r>
      <w:r w:rsidRPr="008C0C87">
        <w:rPr>
          <w:rFonts w:ascii="Times New Roman" w:hAnsi="Times New Roman" w:cs="Times New Roman"/>
          <w:sz w:val="24"/>
        </w:rPr>
        <w:t xml:space="preserve"> sản phẩm bán chạy của trang.</w:t>
      </w:r>
    </w:p>
    <w:p w:rsidR="0019699F" w:rsidRPr="008C0C87" w:rsidRDefault="0019699F" w:rsidP="007676F4">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Khi người dùng đăng nhập, mỗi điện thoại đang bán chạy sẽ xuất hiện thêm nút “Thêm giỏ hàng”.</w:t>
      </w:r>
    </w:p>
    <w:p w:rsidR="007676F4" w:rsidRPr="008C0C87" w:rsidRDefault="007676F4" w:rsidP="007676F4">
      <w:pPr>
        <w:pStyle w:val="Heading3"/>
        <w:numPr>
          <w:ilvl w:val="0"/>
          <w:numId w:val="19"/>
        </w:numPr>
        <w:rPr>
          <w:rFonts w:ascii="Times New Roman" w:hAnsi="Times New Roman" w:cs="Times New Roman"/>
          <w:sz w:val="26"/>
        </w:rPr>
      </w:pPr>
      <w:r w:rsidRPr="008C0C87">
        <w:rPr>
          <w:rFonts w:ascii="Times New Roman" w:hAnsi="Times New Roman" w:cs="Times New Roman"/>
          <w:sz w:val="26"/>
        </w:rPr>
        <w:t>Trang Tìm kiếm</w:t>
      </w:r>
    </w:p>
    <w:p w:rsidR="007676F4" w:rsidRPr="008C0C87" w:rsidRDefault="007676F4" w:rsidP="007676F4">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Bấm nút “Tìm kiếm nâng cao” sẽ hiển thị Collapse Panel chứa các tiêu chí để tìm kiếm nâng cao.</w:t>
      </w:r>
    </w:p>
    <w:p w:rsidR="007676F4" w:rsidRPr="008C0C87" w:rsidRDefault="0019699F" w:rsidP="007676F4">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Chọn nút “Loại điện thoại” sẽ hiển thị tên các loại điện thoại, chỉ cần click vào sẽ hiển thị các điện thoại có loại tương ứng.</w:t>
      </w:r>
    </w:p>
    <w:p w:rsidR="0019699F" w:rsidRPr="008C0C87" w:rsidRDefault="0019699F"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Chọn nút “Hãng điện thoại” sẽ hiển thị tên các hãng điện thoại, chỉ cần click vào sẽ hiển thị các điện thoại có hãng tương ứng.</w:t>
      </w:r>
    </w:p>
    <w:p w:rsidR="0019699F" w:rsidRPr="008C0C87" w:rsidRDefault="0019699F"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Chọn nút “Giá cả” sẽ hiển thị  các khoảng giá cho người dùng lựa chọn.</w:t>
      </w:r>
    </w:p>
    <w:p w:rsidR="0019699F" w:rsidRPr="008C0C87" w:rsidRDefault="0019699F" w:rsidP="007676F4">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Sẽ có thông báo tương ứng khi tìm kiếm điện thoại.</w:t>
      </w:r>
    </w:p>
    <w:p w:rsidR="0019699F" w:rsidRPr="008C0C87" w:rsidRDefault="0019699F"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Khi người dùng đăng nhập, mỗi kết quả tìm kiếm được sẽ xuất hiện thêm nút “Thêm giỏ hàng”.</w:t>
      </w:r>
    </w:p>
    <w:p w:rsidR="00A54C63" w:rsidRPr="008C0C87" w:rsidRDefault="00A54C63"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Nếu quá nhiều kết quả, nút “Xem thêm” sẽ hỗ trợ người dùng xem thêm nhiều sản phẩm trong kết quả tìm kiếm.</w:t>
      </w:r>
    </w:p>
    <w:p w:rsidR="0019699F" w:rsidRPr="008C0C87" w:rsidRDefault="0019699F"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Người dùng có thể bấm nút “Chi tiết” tại mỗi kết quả tìm kiếm để xem chi tiết sản phẩm.</w:t>
      </w:r>
    </w:p>
    <w:p w:rsidR="0019699F" w:rsidRPr="008C0C87" w:rsidRDefault="00E31C5C" w:rsidP="0019699F">
      <w:pPr>
        <w:pStyle w:val="Heading3"/>
        <w:numPr>
          <w:ilvl w:val="0"/>
          <w:numId w:val="19"/>
        </w:numPr>
        <w:rPr>
          <w:rFonts w:ascii="Times New Roman" w:hAnsi="Times New Roman" w:cs="Times New Roman"/>
          <w:sz w:val="26"/>
        </w:rPr>
      </w:pPr>
      <w:r w:rsidRPr="008C0C87">
        <w:rPr>
          <w:rFonts w:ascii="Times New Roman" w:hAnsi="Times New Roman" w:cs="Times New Roman"/>
          <w:sz w:val="26"/>
        </w:rPr>
        <w:lastRenderedPageBreak/>
        <w:t>Trang C</w:t>
      </w:r>
      <w:r w:rsidR="0019699F" w:rsidRPr="008C0C87">
        <w:rPr>
          <w:rFonts w:ascii="Times New Roman" w:hAnsi="Times New Roman" w:cs="Times New Roman"/>
          <w:sz w:val="26"/>
        </w:rPr>
        <w:t>hi tiết sản phẩm</w:t>
      </w:r>
    </w:p>
    <w:p w:rsidR="0019699F" w:rsidRPr="008C0C87" w:rsidRDefault="0019699F"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Hiển thị số lượt xem và số lượng bán của sản phẩm.</w:t>
      </w:r>
    </w:p>
    <w:p w:rsidR="0019699F" w:rsidRPr="008C0C87" w:rsidRDefault="0019699F"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Hiển thị thông tin chi tiết, đặc tả kĩ thuật của sản phẩm.</w:t>
      </w:r>
    </w:p>
    <w:p w:rsidR="00E31C5C" w:rsidRPr="008C0C87" w:rsidRDefault="00E31C5C"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Hiển thị các điện thoại cùng loại (tối đa là 6 sản phẩm, tối thiểu thì tùy thuộc vào dữ liệu trong Database).</w:t>
      </w:r>
    </w:p>
    <w:p w:rsidR="00E31C5C" w:rsidRPr="008C0C87" w:rsidRDefault="00E31C5C" w:rsidP="0019699F">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Các nút “Tìm kiếm nâng cao”, “Loại điện thoại”, “Hãng điện thoại”, “Giá cả” tương tự trang Tìm kiếm.</w:t>
      </w:r>
    </w:p>
    <w:p w:rsidR="00E31C5C" w:rsidRPr="008C0C87" w:rsidRDefault="00E31C5C" w:rsidP="00E31C5C">
      <w:pPr>
        <w:pStyle w:val="Heading3"/>
        <w:numPr>
          <w:ilvl w:val="0"/>
          <w:numId w:val="19"/>
        </w:numPr>
        <w:rPr>
          <w:rFonts w:ascii="Times New Roman" w:hAnsi="Times New Roman" w:cs="Times New Roman"/>
          <w:sz w:val="26"/>
        </w:rPr>
      </w:pPr>
      <w:r w:rsidRPr="008C0C87">
        <w:rPr>
          <w:rFonts w:ascii="Times New Roman" w:hAnsi="Times New Roman" w:cs="Times New Roman"/>
          <w:sz w:val="26"/>
        </w:rPr>
        <w:t>Trang Đăng nhập</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Nhập username và password, khi sai sẽ xuất hiện thông báo phù hợp.</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Không hỗ trợ “Quên mật khẩu”.</w:t>
      </w:r>
    </w:p>
    <w:p w:rsidR="00E31C5C" w:rsidRPr="008C0C87" w:rsidRDefault="00E31C5C" w:rsidP="00E31C5C">
      <w:pPr>
        <w:pStyle w:val="Heading3"/>
        <w:numPr>
          <w:ilvl w:val="0"/>
          <w:numId w:val="19"/>
        </w:numPr>
        <w:rPr>
          <w:rFonts w:ascii="Times New Roman" w:hAnsi="Times New Roman" w:cs="Times New Roman"/>
          <w:sz w:val="26"/>
        </w:rPr>
      </w:pPr>
      <w:r w:rsidRPr="008C0C87">
        <w:rPr>
          <w:rFonts w:ascii="Times New Roman" w:hAnsi="Times New Roman" w:cs="Times New Roman"/>
          <w:sz w:val="26"/>
        </w:rPr>
        <w:t>Trang Đăng ký</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Nhập thông tin và mã captcha khi đăng ký.</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Bắt buộc nhập vào khung Tên Đăng nhập, Mật khẩu, Xác nhận mật khẩu và Nhập mã kiểm tra.</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Các thông tin còn lại có thể không nhập, nhưng nhập sai sẽ báo lỗi tương ứng.</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nút “Kiểm tra” để biết Tên đăng nhập hiện tại đã có ai sử dụng hay chưa.</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kiểm tra độ mạnh mật khẩu.</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Nếu không nhìn thấy rõ mã Captcha có thể bấm nút Refresh bên cạnh.</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Khi nhập đúng yêu cầu thì nút “Hoàn tất” mới gởi thông tin lên Server xử lý.</w:t>
      </w:r>
    </w:p>
    <w:p w:rsidR="00E31C5C" w:rsidRPr="008C0C87" w:rsidRDefault="00E31C5C" w:rsidP="00E31C5C">
      <w:pPr>
        <w:pStyle w:val="Heading3"/>
        <w:numPr>
          <w:ilvl w:val="0"/>
          <w:numId w:val="19"/>
        </w:numPr>
        <w:rPr>
          <w:rFonts w:ascii="Times New Roman" w:hAnsi="Times New Roman" w:cs="Times New Roman"/>
          <w:sz w:val="26"/>
        </w:rPr>
      </w:pPr>
      <w:r w:rsidRPr="008C0C87">
        <w:rPr>
          <w:rFonts w:ascii="Times New Roman" w:hAnsi="Times New Roman" w:cs="Times New Roman"/>
          <w:sz w:val="26"/>
        </w:rPr>
        <w:t>Trang Giỏ hàng (REGISTERED USER)</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Nếu giỏ hàng trống sẽ có thông báo tương ứng.</w:t>
      </w:r>
    </w:p>
    <w:p w:rsidR="00E31C5C" w:rsidRPr="008C0C87" w:rsidRDefault="00E31C5C"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 xml:space="preserve">Người dùng có thể </w:t>
      </w:r>
      <w:r w:rsidR="00A54C63" w:rsidRPr="008C0C87">
        <w:rPr>
          <w:rFonts w:ascii="Times New Roman" w:hAnsi="Times New Roman" w:cs="Times New Roman"/>
          <w:sz w:val="24"/>
        </w:rPr>
        <w:t>thay đổi số lượng của điện thoại rồi bấm phím ENTER để lưu lại, thành tiền và tổng tiền cũng đồng thời thay đổi giá trị.</w:t>
      </w:r>
    </w:p>
    <w:p w:rsidR="00A54C63" w:rsidRPr="008C0C87" w:rsidRDefault="00A54C63"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Nếu người dùng nhập quá số lượng trong Database sẽ có thông báo tương ứng.</w:t>
      </w:r>
    </w:p>
    <w:p w:rsidR="00A54C63" w:rsidRPr="008C0C87" w:rsidRDefault="00A54C63"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Người dùng có thể chọn vào dấu X ngay từng dòng để xóa sản phẩm tương ứng trong giỏ hàng.</w:t>
      </w:r>
    </w:p>
    <w:p w:rsidR="00A54C63" w:rsidRPr="008C0C87" w:rsidRDefault="00A54C63"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nút “Thanh toán” để xác nhận giỏ hàng này đã được đặt, lưu xuống database và sẽ quay về trang chủ.</w:t>
      </w:r>
    </w:p>
    <w:p w:rsidR="00A54C63" w:rsidRPr="008C0C87" w:rsidRDefault="00A54C63" w:rsidP="00E31C5C">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nút “Hủy” để hủy giỏ hàng hiện tại.</w:t>
      </w:r>
    </w:p>
    <w:p w:rsidR="00A54C63" w:rsidRPr="008C0C87" w:rsidRDefault="00A54C63" w:rsidP="00A54C63">
      <w:pPr>
        <w:pStyle w:val="Heading3"/>
        <w:numPr>
          <w:ilvl w:val="0"/>
          <w:numId w:val="19"/>
        </w:numPr>
        <w:rPr>
          <w:rFonts w:ascii="Times New Roman" w:hAnsi="Times New Roman" w:cs="Times New Roman"/>
          <w:sz w:val="26"/>
        </w:rPr>
      </w:pPr>
      <w:r w:rsidRPr="008C0C87">
        <w:rPr>
          <w:rFonts w:ascii="Times New Roman" w:hAnsi="Times New Roman" w:cs="Times New Roman"/>
          <w:sz w:val="26"/>
        </w:rPr>
        <w:t>Tổng quan</w:t>
      </w:r>
    </w:p>
    <w:p w:rsidR="00A54C63" w:rsidRPr="008C0C87" w:rsidRDefault="00A54C63" w:rsidP="00A54C63">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Nếu người dùng chưa đăng nhập sẽ có nút lựa chọn Đăng kí hoặc Đăng nhập trên thanh header.</w:t>
      </w:r>
    </w:p>
    <w:p w:rsidR="00A54C63" w:rsidRPr="008C0C87" w:rsidRDefault="00A54C63" w:rsidP="00A54C63">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Nếu người dùng đã đăng nhập sẽ xuất hiện Tên đăng nhập và nút Thoát thay vào vị trí của lựa chọn Đăng nhập/Đăng kí.</w:t>
      </w:r>
    </w:p>
    <w:p w:rsidR="00A54C63" w:rsidRPr="008C0C87" w:rsidRDefault="00A54C63" w:rsidP="00A54C63">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Mũi tên màu vàng bên góc trên trái cho người dùng biết họ đang ở trang nào.</w:t>
      </w:r>
    </w:p>
    <w:p w:rsidR="00A54C63" w:rsidRPr="008C0C87" w:rsidRDefault="00A54C63" w:rsidP="00A54C63">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Biểu tượng ở góc phải, nếu chưa đăng nhập sẽ có biểu tượng Login, đã đăng nhập sẽ có biểu tượng Shopping Cart.</w:t>
      </w:r>
    </w:p>
    <w:p w:rsidR="00A54C63" w:rsidRPr="008C0C87" w:rsidRDefault="00A54C63" w:rsidP="00A54C63">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Biểu tượng “Trở về đầu trang” sẽ xuất hiện hỗ trợ người dùng khi trang có chiều cao  lớn.</w:t>
      </w:r>
    </w:p>
    <w:p w:rsidR="00A54C63" w:rsidRPr="008C0C87" w:rsidRDefault="00C67ADD" w:rsidP="00C67ADD">
      <w:pPr>
        <w:pStyle w:val="Heading2"/>
        <w:numPr>
          <w:ilvl w:val="0"/>
          <w:numId w:val="18"/>
        </w:numPr>
        <w:rPr>
          <w:rFonts w:ascii="Times New Roman" w:hAnsi="Times New Roman" w:cs="Times New Roman"/>
          <w:sz w:val="26"/>
        </w:rPr>
      </w:pPr>
      <w:r w:rsidRPr="008C0C87">
        <w:rPr>
          <w:rFonts w:ascii="Times New Roman" w:hAnsi="Times New Roman" w:cs="Times New Roman"/>
          <w:sz w:val="26"/>
        </w:rPr>
        <w:t>phân hệ admin</w:t>
      </w:r>
    </w:p>
    <w:p w:rsidR="00C67ADD" w:rsidRPr="008C0C87" w:rsidRDefault="00C67ADD" w:rsidP="00C67ADD">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chủ</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Cho biết đây là trang chủ của phân hệ Admin.</w:t>
      </w:r>
    </w:p>
    <w:p w:rsidR="00C67ADD" w:rsidRPr="008C0C87" w:rsidRDefault="00C67ADD" w:rsidP="00C67ADD">
      <w:pPr>
        <w:pStyle w:val="Heading3"/>
        <w:numPr>
          <w:ilvl w:val="0"/>
          <w:numId w:val="20"/>
        </w:numPr>
        <w:rPr>
          <w:rFonts w:ascii="Times New Roman" w:hAnsi="Times New Roman" w:cs="Times New Roman"/>
          <w:sz w:val="26"/>
        </w:rPr>
      </w:pPr>
      <w:r w:rsidRPr="008C0C87">
        <w:rPr>
          <w:rFonts w:ascii="Times New Roman" w:hAnsi="Times New Roman" w:cs="Times New Roman"/>
          <w:sz w:val="26"/>
        </w:rPr>
        <w:lastRenderedPageBreak/>
        <w:t>Trang Quản lý Điện thoại</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Liệt kê các điện thoại có trong Database.</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vào nút X để xóa điện thoại tương ứng.</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nút “Sửa” để đi đến trang sửa chi tiết điện thoại.</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nút “Thêm điện thoại” để đến trang thêm điện thoại.</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Hỗ trợ tìm kiếm theo Tên điện thoại.</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phân trang</w:t>
      </w:r>
      <w:r w:rsidR="000953D0" w:rsidRPr="008C0C87">
        <w:rPr>
          <w:rFonts w:ascii="Times New Roman" w:hAnsi="Times New Roman" w:cs="Times New Roman"/>
          <w:sz w:val="24"/>
        </w:rPr>
        <w:t xml:space="preserve"> khi đang liệt kê toàn bộ điện thoại hoặc liệt kê các kết quả khi tìm kiếm</w:t>
      </w:r>
      <w:r w:rsidRPr="008C0C87">
        <w:rPr>
          <w:rFonts w:ascii="Times New Roman" w:hAnsi="Times New Roman" w:cs="Times New Roman"/>
          <w:sz w:val="24"/>
        </w:rPr>
        <w:t>.</w:t>
      </w:r>
    </w:p>
    <w:p w:rsidR="00C67ADD" w:rsidRPr="008C0C87" w:rsidRDefault="00C67ADD" w:rsidP="00C67ADD">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Thêm điện thoại.</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Thêm chi tiết một điện thoại.</w:t>
      </w:r>
    </w:p>
    <w:p w:rsidR="00C67ADD" w:rsidRPr="008C0C87" w:rsidRDefault="00C67ADD"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Tên điện thoại là bắt buộc</w:t>
      </w:r>
      <w:r w:rsidR="000953D0" w:rsidRPr="008C0C87">
        <w:rPr>
          <w:rFonts w:ascii="Times New Roman" w:hAnsi="Times New Roman" w:cs="Times New Roman"/>
          <w:sz w:val="24"/>
        </w:rPr>
        <w:t xml:space="preserve"> không được bỏ trống</w:t>
      </w:r>
      <w:r w:rsidRPr="008C0C87">
        <w:rPr>
          <w:rFonts w:ascii="Times New Roman" w:hAnsi="Times New Roman" w:cs="Times New Roman"/>
          <w:sz w:val="24"/>
        </w:rPr>
        <w:t>.</w:t>
      </w:r>
    </w:p>
    <w:p w:rsidR="00C67ADD" w:rsidRPr="008C0C87" w:rsidRDefault="000953D0" w:rsidP="00C67ADD">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Khi nhập liệu có vấn đề sẽ báo lỗi.</w:t>
      </w:r>
    </w:p>
    <w:p w:rsidR="000953D0" w:rsidRPr="008C0C87" w:rsidRDefault="000953D0" w:rsidP="000953D0">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Sửa điện thoại</w:t>
      </w:r>
    </w:p>
    <w:p w:rsidR="000953D0" w:rsidRPr="008C0C87" w:rsidRDefault="000953D0"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Sửa chi tiết một điện thoại.</w:t>
      </w:r>
    </w:p>
    <w:p w:rsidR="000953D0" w:rsidRPr="008C0C87" w:rsidRDefault="000953D0"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Tên điện thoại là bắt buộc không được bỏ trống.</w:t>
      </w:r>
    </w:p>
    <w:p w:rsidR="000953D0" w:rsidRPr="008C0C87" w:rsidRDefault="000953D0"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Khi nhập liệu có vấn đề sẽ báo lỗi.</w:t>
      </w:r>
    </w:p>
    <w:p w:rsidR="000953D0" w:rsidRPr="008C0C87" w:rsidRDefault="000953D0" w:rsidP="000953D0">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w:t>
      </w:r>
      <w:r w:rsidR="00094757" w:rsidRPr="008C0C87">
        <w:rPr>
          <w:rFonts w:ascii="Times New Roman" w:hAnsi="Times New Roman" w:cs="Times New Roman"/>
          <w:sz w:val="26"/>
        </w:rPr>
        <w:t xml:space="preserve"> Quản lý</w:t>
      </w:r>
      <w:r w:rsidRPr="008C0C87">
        <w:rPr>
          <w:rFonts w:ascii="Times New Roman" w:hAnsi="Times New Roman" w:cs="Times New Roman"/>
          <w:sz w:val="26"/>
        </w:rPr>
        <w:t xml:space="preserve"> Loại điện thoại</w:t>
      </w:r>
    </w:p>
    <w:p w:rsidR="000953D0" w:rsidRPr="008C0C87" w:rsidRDefault="000953D0"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Liệt kê các loại điện thoại có trong Database.</w:t>
      </w:r>
    </w:p>
    <w:p w:rsidR="000953D0" w:rsidRPr="008C0C87" w:rsidRDefault="000953D0"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Nhấp chuột 2 lần vào loại muốn sửa để chỉnh sửa và nhấp ENTER để lưu lại.</w:t>
      </w:r>
    </w:p>
    <w:p w:rsidR="000953D0" w:rsidRPr="008C0C87" w:rsidRDefault="009372C8"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nút X để xóa loại điện thoại tương ứng.</w:t>
      </w:r>
    </w:p>
    <w:p w:rsidR="009372C8" w:rsidRPr="008C0C87" w:rsidRDefault="009372C8"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nút “Thêm loại điện thoại”, một Modal sẽ xuất hiện và nhấn Đồng ý để xác nhận. Nếu đã có trong Database sẽ có thông báo xuất hiện.</w:t>
      </w:r>
    </w:p>
    <w:p w:rsidR="009372C8" w:rsidRPr="008C0C87" w:rsidRDefault="009372C8"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Hỗ trợ tìm kiếm theo Loại điện thoại.</w:t>
      </w:r>
    </w:p>
    <w:p w:rsidR="009372C8" w:rsidRPr="008C0C87" w:rsidRDefault="009372C8" w:rsidP="000953D0">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phân trang khi liệt kê toàn bộ loại điện thoại hoặc liệt kê kết quả khi tìm kiếm.</w:t>
      </w:r>
    </w:p>
    <w:p w:rsidR="00094757" w:rsidRPr="008C0C87" w:rsidRDefault="00094757" w:rsidP="00094757">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Quản lý Nhà sản xuất</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Liệt kê các nhà sản xuất có trong Datbase.</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Nhập chuột vào dấu X để xóa nhà sản xuất tương ứng.</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Nhập chuột vào nút “Sửa” để đi tới trang Sửa chi tiết Nhà sản xuất</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Nhập chuột vào nút “Thêm nhà sản xuất” để đi tới trang Thêm một nhà sản xuất.</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Hỗ trợ tìm kiếm theo Hãng sản xuất.</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phân trang khi liệt kê toàn bộ nhà sản xuất hoặc liệt kê kết quả khi tìm kiếm nhà sản xuất.</w:t>
      </w:r>
    </w:p>
    <w:p w:rsidR="00094757" w:rsidRPr="008C0C87" w:rsidRDefault="00094757" w:rsidP="00094757">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Thêm nhà sản xuất</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Hãng sản xuất là bắt buộc.</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Thêm logo hãng sản xuất.</w:t>
      </w:r>
    </w:p>
    <w:p w:rsidR="00094757" w:rsidRPr="008C0C87" w:rsidRDefault="00094757" w:rsidP="0009475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báo lỗi khi nhập liệu và khi tên nhà sản xuất đã tồn tại trong Database.</w:t>
      </w:r>
    </w:p>
    <w:p w:rsidR="00094757" w:rsidRPr="008C0C87" w:rsidRDefault="00094757" w:rsidP="00B41429">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Sửa chi tiết Nhà sản xuất</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báo lỗi khi nhập liệu và khi tên nhà sản xuất đã tồn tại trong Database.</w:t>
      </w:r>
    </w:p>
    <w:p w:rsidR="00B41429" w:rsidRPr="008C0C87" w:rsidRDefault="00B41429" w:rsidP="00B41429">
      <w:pPr>
        <w:pStyle w:val="Heading3"/>
        <w:numPr>
          <w:ilvl w:val="0"/>
          <w:numId w:val="20"/>
        </w:numPr>
        <w:rPr>
          <w:rFonts w:ascii="Times New Roman" w:hAnsi="Times New Roman" w:cs="Times New Roman"/>
          <w:sz w:val="26"/>
        </w:rPr>
      </w:pPr>
      <w:r w:rsidRPr="008C0C87">
        <w:rPr>
          <w:rFonts w:ascii="Times New Roman" w:hAnsi="Times New Roman" w:cs="Times New Roman"/>
          <w:sz w:val="26"/>
        </w:rPr>
        <w:lastRenderedPageBreak/>
        <w:t>Trang Quản lý Tài khoản người dùng</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Liệt kê các tài khoàn người dùng trong Database.</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Nhấp chuột vào dấu X để xóa tài khoản tương ứng.</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Nhấp chuột vào nút Sửa để sửa chi tiết tài khoản.</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tìm kiếm theo tên đăng nhập.</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phân trang khi liệt kê toàn bộ tài khoản hoặc liệt kê kết quả khi tìm</w:t>
      </w:r>
      <w:r w:rsidR="00A26156" w:rsidRPr="008C0C87">
        <w:rPr>
          <w:rFonts w:ascii="Times New Roman" w:hAnsi="Times New Roman" w:cs="Times New Roman"/>
          <w:sz w:val="24"/>
        </w:rPr>
        <w:t xml:space="preserve"> tài</w:t>
      </w:r>
      <w:r w:rsidRPr="008C0C87">
        <w:rPr>
          <w:rFonts w:ascii="Times New Roman" w:hAnsi="Times New Roman" w:cs="Times New Roman"/>
          <w:sz w:val="24"/>
        </w:rPr>
        <w:t xml:space="preserve"> khoản.</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Không có nút “Thêm tài khoản” vì chức năng này chính là phần đăng ký của người dùng.</w:t>
      </w:r>
    </w:p>
    <w:p w:rsidR="00B41429" w:rsidRPr="008C0C87" w:rsidRDefault="00B41429" w:rsidP="00B41429">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Sửa chi tiết Tài khoản người dùng</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báo lỗi khi nhập liệu.</w:t>
      </w:r>
    </w:p>
    <w:p w:rsidR="00B41429" w:rsidRPr="008C0C87" w:rsidRDefault="00B41429" w:rsidP="00B41429">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reset mật khẩu.</w:t>
      </w:r>
    </w:p>
    <w:p w:rsidR="00B41429" w:rsidRPr="008C0C87" w:rsidRDefault="00A26156" w:rsidP="00A26156">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Quản lý Đơn đặt hàng</w:t>
      </w:r>
    </w:p>
    <w:p w:rsidR="00A26156" w:rsidRPr="008C0C87" w:rsidRDefault="00A26156"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Liệt kê các đơn đặt hàng được lưu trong Database.</w:t>
      </w:r>
    </w:p>
    <w:p w:rsidR="00A26156" w:rsidRPr="008C0C87" w:rsidRDefault="00A26156"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Nhấp chuột vào dấu X để xóa tài đơn đặt hàng tương ứng.</w:t>
      </w:r>
    </w:p>
    <w:p w:rsidR="00A26156" w:rsidRPr="008C0C87" w:rsidRDefault="00A26156"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Nhấp chuột vào nút Sửa để sửa chi tiết đơn đặt hàng.</w:t>
      </w:r>
    </w:p>
    <w:p w:rsidR="00A26156" w:rsidRPr="008C0C87" w:rsidRDefault="00A26156"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tìm kiếm theo mã khách hàng.</w:t>
      </w:r>
    </w:p>
    <w:p w:rsidR="00A26156" w:rsidRPr="008C0C87" w:rsidRDefault="00A26156"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Có hỗ trợ phân trang khi liệt kê toàn bộ</w:t>
      </w:r>
      <w:r w:rsidRPr="008C0C87">
        <w:rPr>
          <w:rFonts w:ascii="Times New Roman" w:hAnsi="Times New Roman" w:cs="Times New Roman"/>
          <w:sz w:val="24"/>
        </w:rPr>
        <w:t xml:space="preserve"> đơn đặt hàng</w:t>
      </w:r>
      <w:r w:rsidRPr="008C0C87">
        <w:rPr>
          <w:rFonts w:ascii="Times New Roman" w:hAnsi="Times New Roman" w:cs="Times New Roman"/>
          <w:sz w:val="24"/>
        </w:rPr>
        <w:t xml:space="preserve"> hoặc liệt kê kết quả</w:t>
      </w:r>
      <w:r w:rsidRPr="008C0C87">
        <w:rPr>
          <w:rFonts w:ascii="Times New Roman" w:hAnsi="Times New Roman" w:cs="Times New Roman"/>
          <w:sz w:val="24"/>
        </w:rPr>
        <w:t xml:space="preserve"> khi tìm đơn đặt hàng</w:t>
      </w:r>
      <w:r w:rsidRPr="008C0C87">
        <w:rPr>
          <w:rFonts w:ascii="Times New Roman" w:hAnsi="Times New Roman" w:cs="Times New Roman"/>
          <w:sz w:val="24"/>
        </w:rPr>
        <w:t>.</w:t>
      </w:r>
    </w:p>
    <w:p w:rsidR="00A26156" w:rsidRPr="008C0C87" w:rsidRDefault="00A26156"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Không có nút “Thêm đơn đặt hàng</w:t>
      </w:r>
      <w:r w:rsidRPr="008C0C87">
        <w:rPr>
          <w:rFonts w:ascii="Times New Roman" w:hAnsi="Times New Roman" w:cs="Times New Roman"/>
          <w:sz w:val="24"/>
        </w:rPr>
        <w:t>” vì chức năng này chính là phầ</w:t>
      </w:r>
      <w:r w:rsidRPr="008C0C87">
        <w:rPr>
          <w:rFonts w:ascii="Times New Roman" w:hAnsi="Times New Roman" w:cs="Times New Roman"/>
          <w:sz w:val="24"/>
        </w:rPr>
        <w:t>n thêm giỏ hàng</w:t>
      </w:r>
      <w:r w:rsidRPr="008C0C87">
        <w:rPr>
          <w:rFonts w:ascii="Times New Roman" w:hAnsi="Times New Roman" w:cs="Times New Roman"/>
          <w:sz w:val="24"/>
        </w:rPr>
        <w:t xml:space="preserve"> của người dùng.</w:t>
      </w:r>
    </w:p>
    <w:p w:rsidR="00A26156" w:rsidRPr="008C0C87" w:rsidRDefault="00A26156" w:rsidP="00A26156">
      <w:pPr>
        <w:pStyle w:val="Heading3"/>
        <w:numPr>
          <w:ilvl w:val="0"/>
          <w:numId w:val="20"/>
        </w:numPr>
        <w:rPr>
          <w:rFonts w:ascii="Times New Roman" w:hAnsi="Times New Roman" w:cs="Times New Roman"/>
          <w:sz w:val="26"/>
        </w:rPr>
      </w:pPr>
      <w:r w:rsidRPr="008C0C87">
        <w:rPr>
          <w:rFonts w:ascii="Times New Roman" w:hAnsi="Times New Roman" w:cs="Times New Roman"/>
          <w:sz w:val="26"/>
        </w:rPr>
        <w:t>Trang Sửa chi tiết Đơn đặt hàng</w:t>
      </w:r>
    </w:p>
    <w:p w:rsidR="00A26156" w:rsidRPr="008C0C87" w:rsidRDefault="00A26156"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Liệt kê chi tiết đơn đặt hàng.</w:t>
      </w:r>
    </w:p>
    <w:p w:rsidR="00A26156" w:rsidRPr="008C0C87" w:rsidRDefault="00A26156"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Hiển thị Tên tài khoản, mã khách hàng của đơn đặt hàng.</w:t>
      </w:r>
    </w:p>
    <w:p w:rsidR="00A26156" w:rsidRPr="008C0C87" w:rsidRDefault="008C0C87" w:rsidP="00A26156">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Nhấp chuột 2 lần vào số lượng sẽ hiện khung để chỉnh sửa. Nhấn ENTER để hoàn thành. Nếu số lượng nhập quá số lượng còn lại trong Database thì sẽ hiển thị giá trị ban đầu, ngược lại sẽ thay đổi và cập nhật xuống Database.</w:t>
      </w:r>
    </w:p>
    <w:p w:rsidR="008C0C87" w:rsidRPr="008C0C87" w:rsidRDefault="008C0C87" w:rsidP="008C0C8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nút X để xóa mặt hàng trong đơn đặt hàng, sẽ thay đổi tổng tiền ở phần Quản lý Đơn đặt hàng.</w:t>
      </w:r>
    </w:p>
    <w:p w:rsidR="008C0C87" w:rsidRDefault="008C0C87" w:rsidP="008C0C87">
      <w:pPr>
        <w:pStyle w:val="ListParagraph"/>
        <w:numPr>
          <w:ilvl w:val="0"/>
          <w:numId w:val="13"/>
        </w:numPr>
        <w:rPr>
          <w:rFonts w:ascii="Times New Roman" w:hAnsi="Times New Roman" w:cs="Times New Roman"/>
          <w:sz w:val="24"/>
        </w:rPr>
      </w:pPr>
      <w:r w:rsidRPr="008C0C87">
        <w:rPr>
          <w:rFonts w:ascii="Times New Roman" w:hAnsi="Times New Roman" w:cs="Times New Roman"/>
          <w:sz w:val="24"/>
        </w:rPr>
        <w:t>Nhấn nút Backward để trở về trang Quản lý đơn đặt hàng.</w:t>
      </w:r>
    </w:p>
    <w:sectPr w:rsidR="008C0C87" w:rsidSect="00662E4B">
      <w:footerReference w:type="default" r:id="rId12"/>
      <w:pgSz w:w="12240" w:h="15840"/>
      <w:pgMar w:top="851" w:right="851" w:bottom="851" w:left="85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F16" w:rsidRDefault="00813F16">
      <w:pPr>
        <w:spacing w:before="0" w:after="0" w:line="240" w:lineRule="auto"/>
      </w:pPr>
      <w:r>
        <w:separator/>
      </w:r>
    </w:p>
  </w:endnote>
  <w:endnote w:type="continuationSeparator" w:id="0">
    <w:p w:rsidR="00813F16" w:rsidRDefault="00813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722" w:rsidRDefault="00531085">
    <w:pPr>
      <w:pStyle w:val="Footer"/>
    </w:pPr>
    <w:r>
      <w:t xml:space="preserve">Page </w:t>
    </w:r>
    <w:r>
      <w:fldChar w:fldCharType="begin"/>
    </w:r>
    <w:r>
      <w:instrText xml:space="preserve"> PAGE  \* Arabic  \* MERGEFORMAT </w:instrText>
    </w:r>
    <w:r>
      <w:fldChar w:fldCharType="separate"/>
    </w:r>
    <w:r w:rsidR="00CE3E2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F16" w:rsidRDefault="00813F16">
      <w:pPr>
        <w:spacing w:before="0" w:after="0" w:line="240" w:lineRule="auto"/>
      </w:pPr>
      <w:r>
        <w:separator/>
      </w:r>
    </w:p>
  </w:footnote>
  <w:footnote w:type="continuationSeparator" w:id="0">
    <w:p w:rsidR="00813F16" w:rsidRDefault="00813F1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3460F08"/>
    <w:multiLevelType w:val="hybridMultilevel"/>
    <w:tmpl w:val="F062978E"/>
    <w:lvl w:ilvl="0" w:tplc="65887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8181D"/>
    <w:multiLevelType w:val="hybridMultilevel"/>
    <w:tmpl w:val="11BE2652"/>
    <w:lvl w:ilvl="0" w:tplc="EE4C6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4145FD"/>
    <w:multiLevelType w:val="hybridMultilevel"/>
    <w:tmpl w:val="F08242CC"/>
    <w:lvl w:ilvl="0" w:tplc="12E429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A48A7"/>
    <w:multiLevelType w:val="hybridMultilevel"/>
    <w:tmpl w:val="9D2632BA"/>
    <w:lvl w:ilvl="0" w:tplc="FC92F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F7827"/>
    <w:multiLevelType w:val="hybridMultilevel"/>
    <w:tmpl w:val="2D56923E"/>
    <w:lvl w:ilvl="0" w:tplc="80ACB6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A7DCE"/>
    <w:multiLevelType w:val="hybridMultilevel"/>
    <w:tmpl w:val="6D5249BA"/>
    <w:lvl w:ilvl="0" w:tplc="D4E4A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D34B1"/>
    <w:multiLevelType w:val="hybridMultilevel"/>
    <w:tmpl w:val="3F2277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37AAA"/>
    <w:multiLevelType w:val="hybridMultilevel"/>
    <w:tmpl w:val="42CE4FA0"/>
    <w:lvl w:ilvl="0" w:tplc="1BA4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5441B6"/>
    <w:multiLevelType w:val="hybridMultilevel"/>
    <w:tmpl w:val="C980E86C"/>
    <w:lvl w:ilvl="0" w:tplc="50CE4C84">
      <w:start w:val="1"/>
      <w:numFmt w:val="bullet"/>
      <w:lvlText w:val="-"/>
      <w:lvlJc w:val="left"/>
      <w:pPr>
        <w:ind w:left="1080" w:hanging="360"/>
      </w:pPr>
      <w:rPr>
        <w:rFonts w:ascii="Constantia" w:eastAsiaTheme="minorHAnsi" w:hAnsi="Constant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E54E19"/>
    <w:multiLevelType w:val="hybridMultilevel"/>
    <w:tmpl w:val="AC12CF0C"/>
    <w:lvl w:ilvl="0" w:tplc="8E806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1528C"/>
    <w:multiLevelType w:val="hybridMultilevel"/>
    <w:tmpl w:val="04FA5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244F52"/>
    <w:multiLevelType w:val="hybridMultilevel"/>
    <w:tmpl w:val="D556E40A"/>
    <w:lvl w:ilvl="0" w:tplc="B6161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23387A"/>
    <w:multiLevelType w:val="hybridMultilevel"/>
    <w:tmpl w:val="BFBE9186"/>
    <w:lvl w:ilvl="0" w:tplc="C6A2C6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FE1752"/>
    <w:multiLevelType w:val="hybridMultilevel"/>
    <w:tmpl w:val="1CF8CBA6"/>
    <w:lvl w:ilvl="0" w:tplc="CE18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8"/>
  </w:num>
  <w:num w:numId="9">
    <w:abstractNumId w:val="14"/>
  </w:num>
  <w:num w:numId="10">
    <w:abstractNumId w:val="3"/>
  </w:num>
  <w:num w:numId="11">
    <w:abstractNumId w:val="13"/>
  </w:num>
  <w:num w:numId="12">
    <w:abstractNumId w:val="7"/>
  </w:num>
  <w:num w:numId="13">
    <w:abstractNumId w:val="10"/>
  </w:num>
  <w:num w:numId="14">
    <w:abstractNumId w:val="9"/>
  </w:num>
  <w:num w:numId="15">
    <w:abstractNumId w:val="4"/>
  </w:num>
  <w:num w:numId="16">
    <w:abstractNumId w:val="15"/>
  </w:num>
  <w:num w:numId="17">
    <w:abstractNumId w:val="5"/>
  </w:num>
  <w:num w:numId="18">
    <w:abstractNumId w:val="12"/>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8C"/>
    <w:rsid w:val="00094757"/>
    <w:rsid w:val="000953D0"/>
    <w:rsid w:val="0019699F"/>
    <w:rsid w:val="001E23F4"/>
    <w:rsid w:val="002B03E2"/>
    <w:rsid w:val="00531085"/>
    <w:rsid w:val="00662E4B"/>
    <w:rsid w:val="00686AC0"/>
    <w:rsid w:val="007676F4"/>
    <w:rsid w:val="0078539C"/>
    <w:rsid w:val="007B3C13"/>
    <w:rsid w:val="00813F16"/>
    <w:rsid w:val="008A70F1"/>
    <w:rsid w:val="008C0C87"/>
    <w:rsid w:val="009372C8"/>
    <w:rsid w:val="009B1E53"/>
    <w:rsid w:val="009C4B55"/>
    <w:rsid w:val="00A12900"/>
    <w:rsid w:val="00A26156"/>
    <w:rsid w:val="00A27493"/>
    <w:rsid w:val="00A45071"/>
    <w:rsid w:val="00A54C63"/>
    <w:rsid w:val="00B20383"/>
    <w:rsid w:val="00B41429"/>
    <w:rsid w:val="00B8189C"/>
    <w:rsid w:val="00C67ADD"/>
    <w:rsid w:val="00CA2CC8"/>
    <w:rsid w:val="00CC4292"/>
    <w:rsid w:val="00CE3E2B"/>
    <w:rsid w:val="00D1500D"/>
    <w:rsid w:val="00D34FA4"/>
    <w:rsid w:val="00D50C9E"/>
    <w:rsid w:val="00E31C5C"/>
    <w:rsid w:val="00E44C8C"/>
    <w:rsid w:val="00F63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EE3E94F7-1E0F-4D77-9001-C295AB86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C4B55"/>
  </w:style>
  <w:style w:type="paragraph" w:styleId="ListParagraph">
    <w:name w:val="List Paragraph"/>
    <w:basedOn w:val="Normal"/>
    <w:uiPriority w:val="34"/>
    <w:semiHidden/>
    <w:qFormat/>
    <w:rsid w:val="0066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3751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ACFC711D874D9DA4A9AA1B8463506E"/>
        <w:category>
          <w:name w:val="General"/>
          <w:gallery w:val="placeholder"/>
        </w:category>
        <w:types>
          <w:type w:val="bbPlcHdr"/>
        </w:types>
        <w:behaviors>
          <w:behavior w:val="content"/>
        </w:behaviors>
        <w:guid w:val="{AB9426CD-89DE-421E-AD75-01F58A049539}"/>
      </w:docPartPr>
      <w:docPartBody>
        <w:p w:rsidR="003F10A9" w:rsidRDefault="005A39A3">
          <w:pPr>
            <w:pStyle w:val="9DACFC711D874D9DA4A9AA1B8463506E"/>
          </w:pPr>
          <w:r>
            <w:t>[Name]</w:t>
          </w:r>
        </w:p>
      </w:docPartBody>
    </w:docPart>
    <w:docPart>
      <w:docPartPr>
        <w:name w:val="9777F4516B24468180E4F109C4E1120D"/>
        <w:category>
          <w:name w:val="General"/>
          <w:gallery w:val="placeholder"/>
        </w:category>
        <w:types>
          <w:type w:val="bbPlcHdr"/>
        </w:types>
        <w:behaviors>
          <w:behavior w:val="content"/>
        </w:behaviors>
        <w:guid w:val="{46B30C44-4107-46A2-BFC6-F4730B4E230E}"/>
      </w:docPartPr>
      <w:docPartBody>
        <w:p w:rsidR="003F10A9" w:rsidRDefault="005A39A3">
          <w:pPr>
            <w:pStyle w:val="9777F4516B24468180E4F109C4E1120D"/>
          </w:pPr>
          <w:r>
            <w:t>[Course Title]</w:t>
          </w:r>
        </w:p>
      </w:docPartBody>
    </w:docPart>
    <w:docPart>
      <w:docPartPr>
        <w:name w:val="FD03364A15744971834AB34D82FAD6DF"/>
        <w:category>
          <w:name w:val="General"/>
          <w:gallery w:val="placeholder"/>
        </w:category>
        <w:types>
          <w:type w:val="bbPlcHdr"/>
        </w:types>
        <w:behaviors>
          <w:behavior w:val="content"/>
        </w:behaviors>
        <w:guid w:val="{23731D7A-6DAC-4109-82CF-4B5B01ED9998}"/>
      </w:docPartPr>
      <w:docPartBody>
        <w:p w:rsidR="003F10A9" w:rsidRDefault="005A39A3">
          <w:pPr>
            <w:pStyle w:val="FD03364A15744971834AB34D82FAD6D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A3"/>
    <w:rsid w:val="003F10A9"/>
    <w:rsid w:val="00490697"/>
    <w:rsid w:val="005A39A3"/>
    <w:rsid w:val="009B069E"/>
    <w:rsid w:val="009C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eastAsia="en-US"/>
    </w:rPr>
  </w:style>
  <w:style w:type="paragraph" w:customStyle="1" w:styleId="970339A1C4DE485694C2BAAE4D9D1B13">
    <w:name w:val="970339A1C4DE485694C2BAAE4D9D1B13"/>
  </w:style>
  <w:style w:type="paragraph" w:customStyle="1" w:styleId="9DACFC711D874D9DA4A9AA1B8463506E">
    <w:name w:val="9DACFC711D874D9DA4A9AA1B8463506E"/>
  </w:style>
  <w:style w:type="paragraph" w:customStyle="1" w:styleId="9777F4516B24468180E4F109C4E1120D">
    <w:name w:val="9777F4516B24468180E4F109C4E1120D"/>
  </w:style>
  <w:style w:type="paragraph" w:customStyle="1" w:styleId="FD03364A15744971834AB34D82FAD6DF">
    <w:name w:val="FD03364A15744971834AB34D82FAD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2014-06-15T00:00:00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EB3FA886-71FC-4835-87C8-5089EFA7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322</TotalTime>
  <Pages>7</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Báo cáo Đồ án Web 1</vt:lpstr>
    </vt:vector>
  </TitlesOfParts>
  <Company/>
  <LinksUpToDate>false</LinksUpToDate>
  <CharactersWithSpaces>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Web 1</dc:title>
  <dc:subject>Nhóm 110001NP</dc:subject>
  <dc:creator>Nhóm 110001NP</dc:creator>
  <cp:keywords>TP Hồ Chí Minh</cp:keywords>
  <cp:lastModifiedBy>Darkboys Bac Tinh</cp:lastModifiedBy>
  <cp:revision>7</cp:revision>
  <dcterms:created xsi:type="dcterms:W3CDTF">2014-06-15T06:16:00Z</dcterms:created>
  <dcterms:modified xsi:type="dcterms:W3CDTF">2014-06-17T01:06:00Z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